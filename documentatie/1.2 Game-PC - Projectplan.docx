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7ADA4" w14:textId="77777777" w:rsidR="00453A11" w:rsidRPr="00EE4CD5" w:rsidRDefault="00775A08" w:rsidP="00453A11">
      <w:pPr>
        <w:pStyle w:val="Title"/>
        <w:rPr>
          <w:lang w:val="en-US"/>
        </w:rPr>
      </w:pPr>
      <w:r>
        <w:fldChar w:fldCharType="begin"/>
      </w:r>
      <w:r>
        <w:instrText xml:space="preserve"> HYPERLINK "https://sites.google.com/view/rijnijssel-ao/sjablonen/25187/algemeen?authuser=0" \l "h.p_Ty7aduG2GfRB" </w:instrText>
      </w:r>
      <w:r>
        <w:fldChar w:fldCharType="separate"/>
      </w:r>
      <w:proofErr w:type="spellStart"/>
      <w:r w:rsidR="00EE4CD5" w:rsidRPr="005A6081">
        <w:rPr>
          <w:rStyle w:val="Hyperlink"/>
          <w:lang w:val="en-US"/>
        </w:rPr>
        <w:t>Projectplan</w:t>
      </w:r>
      <w:proofErr w:type="spellEnd"/>
      <w:r>
        <w:rPr>
          <w:rStyle w:val="Hyperlink"/>
          <w:lang w:val="en-US"/>
        </w:rPr>
        <w:fldChar w:fldCharType="end"/>
      </w:r>
    </w:p>
    <w:sdt>
      <w:sdtPr>
        <w:rPr>
          <w:lang w:val="en-US"/>
        </w:rPr>
        <w:alias w:val="Projectnaam"/>
        <w:tag w:val="Projectnaam"/>
        <w:id w:val="-914392091"/>
        <w:placeholder>
          <w:docPart w:val="3D942916F27E4FACBCB37F360C683EDD"/>
        </w:placeholder>
        <w:text/>
      </w:sdtPr>
      <w:sdtEndPr/>
      <w:sdtContent>
        <w:p w14:paraId="79ED55ED" w14:textId="1523B3FC" w:rsidR="00C82853" w:rsidRDefault="00B65A45" w:rsidP="00C82853">
          <w:pPr>
            <w:rPr>
              <w:lang w:val="en-US"/>
            </w:rPr>
          </w:pPr>
          <w:r>
            <w:rPr>
              <w:lang w:val="en-US"/>
            </w:rPr>
            <w:t>Game-PC</w:t>
          </w:r>
        </w:p>
      </w:sdtContent>
    </w:sdt>
    <w:p w14:paraId="21064DED"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B65A45" w14:paraId="7E2D08BA" w14:textId="77777777" w:rsidTr="0010588C">
        <w:tc>
          <w:tcPr>
            <w:tcW w:w="1485" w:type="dxa"/>
          </w:tcPr>
          <w:p w14:paraId="09E83513" w14:textId="77777777" w:rsidR="00AE35A7" w:rsidRPr="00AE35A7" w:rsidRDefault="00AE35A7" w:rsidP="00AE35A7">
            <w:pPr>
              <w:pStyle w:val="NoSpacing"/>
              <w:rPr>
                <w:lang w:val="en-US"/>
              </w:rPr>
            </w:pPr>
            <w:proofErr w:type="spellStart"/>
            <w:r w:rsidRPr="00AE35A7">
              <w:rPr>
                <w:lang w:val="en-US"/>
              </w:rPr>
              <w:t>Leereenheid</w:t>
            </w:r>
            <w:proofErr w:type="spellEnd"/>
            <w:r w:rsidRPr="00AE35A7">
              <w:rPr>
                <w:lang w:val="en-US"/>
              </w:rPr>
              <w:t>:</w:t>
            </w:r>
          </w:p>
        </w:tc>
        <w:bookmarkStart w:id="0" w:name="Leereenheid"/>
        <w:tc>
          <w:tcPr>
            <w:tcW w:w="4536" w:type="dxa"/>
          </w:tcPr>
          <w:p w14:paraId="2C48C151" w14:textId="656CF0A4" w:rsidR="00AE35A7" w:rsidRPr="00AE35A7" w:rsidRDefault="00775A08" w:rsidP="00AE35A7">
            <w:pPr>
              <w:pStyle w:val="NoSpacing"/>
              <w:rPr>
                <w:lang w:val="en-US"/>
              </w:rPr>
            </w:pPr>
            <w:sdt>
              <w:sdtPr>
                <w:alias w:val="Naam van leereenheid"/>
                <w:tag w:val="LEname"/>
                <w:id w:val="44343546"/>
                <w:placeholder>
                  <w:docPart w:val="9C83888AF5334710B1DDED3D9BC25AAF"/>
                </w:placeholder>
                <w:text/>
              </w:sdtPr>
              <w:sdtEndPr/>
              <w:sdtContent>
                <w:r w:rsidR="00B65A45">
                  <w:t>Game-PC</w:t>
                </w:r>
              </w:sdtContent>
            </w:sdt>
            <w:bookmarkEnd w:id="0"/>
          </w:p>
        </w:tc>
      </w:tr>
      <w:tr w:rsidR="00AE35A7" w:rsidRPr="00B65A45" w14:paraId="5BDE8F7B" w14:textId="77777777" w:rsidTr="0010588C">
        <w:tc>
          <w:tcPr>
            <w:tcW w:w="1485" w:type="dxa"/>
          </w:tcPr>
          <w:p w14:paraId="20B4D2A4"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1" w:name="Versienummer"/>
        <w:tc>
          <w:tcPr>
            <w:tcW w:w="4536" w:type="dxa"/>
          </w:tcPr>
          <w:p w14:paraId="540195D9" w14:textId="21437107" w:rsidR="00AE35A7" w:rsidRPr="00AE35A7" w:rsidRDefault="00775A08" w:rsidP="00AE35A7">
            <w:pPr>
              <w:pStyle w:val="NoSpacing"/>
              <w:rPr>
                <w:lang w:val="en-US"/>
              </w:rPr>
            </w:pPr>
            <w:sdt>
              <w:sdtPr>
                <w:alias w:val="Versienummer"/>
                <w:tag w:val="Version"/>
                <w:id w:val="-193926220"/>
                <w:placeholder>
                  <w:docPart w:val="2EBB4741AD7D4B2C97321E9915605B17"/>
                </w:placeholder>
                <w:text/>
              </w:sdtPr>
              <w:sdtEndPr/>
              <w:sdtContent>
                <w:r w:rsidR="00B65A45">
                  <w:t>1.0</w:t>
                </w:r>
              </w:sdtContent>
            </w:sdt>
            <w:bookmarkEnd w:id="1"/>
          </w:p>
        </w:tc>
      </w:tr>
      <w:tr w:rsidR="00AE35A7" w:rsidRPr="00B65A45" w14:paraId="77EE34BD" w14:textId="77777777" w:rsidTr="0010588C">
        <w:tc>
          <w:tcPr>
            <w:tcW w:w="1485" w:type="dxa"/>
          </w:tcPr>
          <w:p w14:paraId="04333FDF" w14:textId="77777777" w:rsidR="00AE35A7" w:rsidRPr="00AE35A7" w:rsidRDefault="00AE35A7" w:rsidP="00AE35A7">
            <w:pPr>
              <w:pStyle w:val="NoSpacing"/>
              <w:rPr>
                <w:lang w:val="en-US"/>
              </w:rPr>
            </w:pPr>
            <w:r w:rsidRPr="00AE35A7">
              <w:rPr>
                <w:lang w:val="en-US"/>
              </w:rPr>
              <w:t>Auteur(s):</w:t>
            </w:r>
          </w:p>
        </w:tc>
        <w:bookmarkStart w:id="2" w:name="Auteurs"/>
        <w:tc>
          <w:tcPr>
            <w:tcW w:w="4536" w:type="dxa"/>
          </w:tcPr>
          <w:p w14:paraId="3D260DDA" w14:textId="3EAAD254" w:rsidR="00AE35A7" w:rsidRPr="00AE35A7" w:rsidRDefault="00775A08" w:rsidP="00AE35A7">
            <w:pPr>
              <w:pStyle w:val="NoSpacing"/>
              <w:rPr>
                <w:lang w:val="en-US"/>
              </w:rPr>
            </w:pPr>
            <w:sdt>
              <w:sdtPr>
                <w:alias w:val="Naam van de auteur"/>
                <w:tag w:val="Authors"/>
                <w:id w:val="1931920483"/>
                <w:placeholder>
                  <w:docPart w:val="497074B3CFA74DCD8DAC4769560D8638"/>
                </w:placeholder>
                <w:text/>
              </w:sdtPr>
              <w:sdtEndPr/>
              <w:sdtContent>
                <w:r w:rsidR="00B65A45">
                  <w:t>Jan-Willem Wiltingh</w:t>
                </w:r>
              </w:sdtContent>
            </w:sdt>
            <w:bookmarkEnd w:id="2"/>
          </w:p>
        </w:tc>
      </w:tr>
      <w:tr w:rsidR="00AE35A7" w:rsidRPr="00B65A45" w14:paraId="42C56060" w14:textId="77777777" w:rsidTr="0010588C">
        <w:tc>
          <w:tcPr>
            <w:tcW w:w="1485" w:type="dxa"/>
          </w:tcPr>
          <w:p w14:paraId="086A40FB" w14:textId="77777777" w:rsidR="00AE35A7" w:rsidRPr="00AE35A7" w:rsidRDefault="00AE35A7" w:rsidP="00AE35A7">
            <w:pPr>
              <w:pStyle w:val="NoSpacing"/>
              <w:rPr>
                <w:lang w:val="en-US"/>
              </w:rPr>
            </w:pPr>
            <w:r w:rsidRPr="00AE35A7">
              <w:rPr>
                <w:lang w:val="en-US"/>
              </w:rPr>
              <w:t>Datum:</w:t>
            </w:r>
          </w:p>
        </w:tc>
        <w:tc>
          <w:tcPr>
            <w:tcW w:w="4536" w:type="dxa"/>
          </w:tcPr>
          <w:p w14:paraId="6F4B9CA5" w14:textId="28F939C9" w:rsidR="00AE35A7" w:rsidRPr="000534B2" w:rsidRDefault="00775A08" w:rsidP="00AE35A7">
            <w:pPr>
              <w:pStyle w:val="NoSpacing"/>
              <w:rPr>
                <w:lang w:val="en-US"/>
              </w:rPr>
            </w:pPr>
            <w:sdt>
              <w:sdtPr>
                <w:alias w:val="Datum"/>
                <w:tag w:val="Date"/>
                <w:id w:val="-1127611690"/>
                <w:placeholder>
                  <w:docPart w:val="2ACB9AE55E02476F8131CAE0FF68306A"/>
                </w:placeholder>
                <w:text/>
              </w:sdtPr>
              <w:sdtEndPr/>
              <w:sdtContent>
                <w:r w:rsidR="00B65A45">
                  <w:t>2020-09-01</w:t>
                </w:r>
              </w:sdtContent>
            </w:sdt>
          </w:p>
        </w:tc>
      </w:tr>
    </w:tbl>
    <w:p w14:paraId="290F1539"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3CE7B967" wp14:editId="20C075B8">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348622E7"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F5BD3B"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7B967"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" stroked="f">
                <v:textbox>
                  <w:txbxContent>
                    <w:p w14:paraId="348622E7"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8F5BD3B"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bookmarkStart w:id="3" w:name="_Toc5568301"/>
    <w:p w14:paraId="42ADF716" w14:textId="77777777" w:rsidR="008A2B7E" w:rsidRPr="0093389B" w:rsidRDefault="005A6081"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5A6081">
        <w:rPr>
          <w:rStyle w:val="Hyperlink"/>
        </w:rPr>
        <w:t>Versiebeheer</w:t>
      </w:r>
      <w:bookmarkEnd w:id="3"/>
      <w:r>
        <w:fldChar w:fldCharType="end"/>
      </w:r>
    </w:p>
    <w:p w14:paraId="26ECD67E"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93389B" w14:paraId="3A6A751C" w14:textId="77777777" w:rsidTr="00B6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ED6EE5" w14:textId="77777777" w:rsidR="008A2B7E" w:rsidRPr="0093389B" w:rsidRDefault="008A2B7E" w:rsidP="00AF55D5">
            <w:pPr>
              <w:pStyle w:val="NoSpacing"/>
            </w:pPr>
            <w:r w:rsidRPr="0093389B">
              <w:t>Datum</w:t>
            </w:r>
          </w:p>
        </w:tc>
        <w:tc>
          <w:tcPr>
            <w:tcW w:w="788" w:type="dxa"/>
          </w:tcPr>
          <w:p w14:paraId="3DC44033"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2104" w:type="dxa"/>
          </w:tcPr>
          <w:p w14:paraId="2CDFCBC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197" w:type="dxa"/>
          </w:tcPr>
          <w:p w14:paraId="209976AC"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CFFB65A" w14:textId="77777777" w:rsidTr="00B6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1B77BC" w14:textId="183359D1" w:rsidR="008A2B7E" w:rsidRPr="0093389B" w:rsidRDefault="00B65A45" w:rsidP="00B65A45">
            <w:pPr>
              <w:pStyle w:val="NoSpacing"/>
              <w:rPr>
                <w:b w:val="0"/>
              </w:rPr>
            </w:pPr>
            <w:r>
              <w:rPr>
                <w:b w:val="0"/>
              </w:rPr>
              <w:t>2020-09-01</w:t>
            </w:r>
          </w:p>
        </w:tc>
        <w:tc>
          <w:tcPr>
            <w:tcW w:w="788" w:type="dxa"/>
          </w:tcPr>
          <w:p w14:paraId="35CD227E" w14:textId="5D49ABE8" w:rsidR="008A2B7E" w:rsidRPr="0093389B" w:rsidRDefault="00B65A45"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2104" w:type="dxa"/>
          </w:tcPr>
          <w:p w14:paraId="19B10249" w14:textId="68B4287B" w:rsidR="008A2B7E" w:rsidRPr="0093389B" w:rsidRDefault="00B65A45"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36B15B13" w14:textId="4BD743C9" w:rsidR="008A2B7E" w:rsidRPr="0093389B" w:rsidRDefault="00B65A45"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68D6201F" w14:textId="77777777" w:rsidTr="00B65A45">
        <w:tc>
          <w:tcPr>
            <w:cnfStyle w:val="001000000000" w:firstRow="0" w:lastRow="0" w:firstColumn="1" w:lastColumn="0" w:oddVBand="0" w:evenVBand="0" w:oddHBand="0" w:evenHBand="0" w:firstRowFirstColumn="0" w:firstRowLastColumn="0" w:lastRowFirstColumn="0" w:lastRowLastColumn="0"/>
            <w:tcW w:w="1356" w:type="dxa"/>
          </w:tcPr>
          <w:p w14:paraId="09037B5B" w14:textId="77777777" w:rsidR="008A2B7E" w:rsidRPr="0093389B" w:rsidRDefault="008A2B7E" w:rsidP="00AF55D5">
            <w:pPr>
              <w:pStyle w:val="NoSpacing"/>
              <w:jc w:val="center"/>
              <w:rPr>
                <w:b w:val="0"/>
              </w:rPr>
            </w:pPr>
          </w:p>
        </w:tc>
        <w:tc>
          <w:tcPr>
            <w:tcW w:w="788" w:type="dxa"/>
          </w:tcPr>
          <w:p w14:paraId="65A011AC"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48D2D57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5B550CBA"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4AC442D5" w14:textId="77777777" w:rsidTr="00B6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99B3C52" w14:textId="77777777" w:rsidR="008A2B7E" w:rsidRPr="0093389B" w:rsidRDefault="008A2B7E" w:rsidP="00AF55D5">
            <w:pPr>
              <w:pStyle w:val="NoSpacing"/>
              <w:jc w:val="center"/>
              <w:rPr>
                <w:b w:val="0"/>
              </w:rPr>
            </w:pPr>
          </w:p>
        </w:tc>
        <w:tc>
          <w:tcPr>
            <w:tcW w:w="788" w:type="dxa"/>
          </w:tcPr>
          <w:p w14:paraId="536607AE"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2104" w:type="dxa"/>
          </w:tcPr>
          <w:p w14:paraId="0C417BA6"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197" w:type="dxa"/>
          </w:tcPr>
          <w:p w14:paraId="4731563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DD13586" w14:textId="77777777" w:rsidTr="00B65A45">
        <w:tc>
          <w:tcPr>
            <w:cnfStyle w:val="001000000000" w:firstRow="0" w:lastRow="0" w:firstColumn="1" w:lastColumn="0" w:oddVBand="0" w:evenVBand="0" w:oddHBand="0" w:evenHBand="0" w:firstRowFirstColumn="0" w:firstRowLastColumn="0" w:lastRowFirstColumn="0" w:lastRowLastColumn="0"/>
            <w:tcW w:w="1356" w:type="dxa"/>
          </w:tcPr>
          <w:p w14:paraId="6644C596" w14:textId="77777777" w:rsidR="008A2B7E" w:rsidRPr="0093389B" w:rsidRDefault="008A2B7E" w:rsidP="00AF55D5">
            <w:pPr>
              <w:pStyle w:val="NoSpacing"/>
              <w:jc w:val="center"/>
              <w:rPr>
                <w:b w:val="0"/>
              </w:rPr>
            </w:pPr>
          </w:p>
        </w:tc>
        <w:tc>
          <w:tcPr>
            <w:tcW w:w="788" w:type="dxa"/>
          </w:tcPr>
          <w:p w14:paraId="775CEE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4324308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5E67591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DFF26AE" w14:textId="77777777" w:rsidR="008A2B7E" w:rsidRPr="0093389B" w:rsidRDefault="008A2B7E" w:rsidP="008A2B7E">
      <w:pPr>
        <w:pStyle w:val="NoSpacing"/>
      </w:pPr>
    </w:p>
    <w:p w14:paraId="607BA23F" w14:textId="77777777" w:rsidR="008A2B7E" w:rsidRPr="0093389B" w:rsidRDefault="008A2B7E">
      <w:r w:rsidRPr="0093389B">
        <w:br w:type="page"/>
      </w:r>
    </w:p>
    <w:p w14:paraId="020C3E35" w14:textId="77777777" w:rsidR="008A2B7E" w:rsidRPr="0093389B" w:rsidRDefault="00775A08" w:rsidP="008A2B7E">
      <w:pPr>
        <w:pStyle w:val="Header1inhoudsopave"/>
      </w:pPr>
      <w:hyperlink r:id="rId11" w:anchor="h.p_LqQOy3HgMP51" w:history="1">
        <w:r w:rsidR="008A2B7E" w:rsidRPr="005A6081">
          <w:rPr>
            <w:rStyle w:val="Hyperlink"/>
          </w:rPr>
          <w:t>Inhoudsopgave</w:t>
        </w:r>
      </w:hyperlink>
    </w:p>
    <w:p w14:paraId="2ABB1946" w14:textId="77777777" w:rsidR="008A2B7E" w:rsidRPr="0093389B" w:rsidRDefault="008A2B7E" w:rsidP="008A2B7E">
      <w:pPr>
        <w:pStyle w:val="NoSpacing"/>
      </w:pPr>
    </w:p>
    <w:p w14:paraId="66C557BD" w14:textId="22995D79" w:rsidR="00CD76EA"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5568301" w:history="1">
        <w:r w:rsidR="00CD76EA" w:rsidRPr="00E273B9">
          <w:rPr>
            <w:rStyle w:val="Hyperlink"/>
            <w:noProof/>
          </w:rPr>
          <w:t>Versiebeheer</w:t>
        </w:r>
        <w:r w:rsidR="00CD76EA">
          <w:rPr>
            <w:noProof/>
            <w:webHidden/>
          </w:rPr>
          <w:tab/>
        </w:r>
        <w:r w:rsidR="00CD76EA">
          <w:rPr>
            <w:noProof/>
            <w:webHidden/>
          </w:rPr>
          <w:fldChar w:fldCharType="begin"/>
        </w:r>
        <w:r w:rsidR="00CD76EA">
          <w:rPr>
            <w:noProof/>
            <w:webHidden/>
          </w:rPr>
          <w:instrText xml:space="preserve"> PAGEREF _Toc5568301 \h </w:instrText>
        </w:r>
        <w:r w:rsidR="00CD76EA">
          <w:rPr>
            <w:noProof/>
            <w:webHidden/>
          </w:rPr>
        </w:r>
        <w:r w:rsidR="00CD76EA">
          <w:rPr>
            <w:noProof/>
            <w:webHidden/>
          </w:rPr>
          <w:fldChar w:fldCharType="separate"/>
        </w:r>
        <w:r w:rsidR="00B65A45">
          <w:rPr>
            <w:noProof/>
            <w:webHidden/>
          </w:rPr>
          <w:t>2</w:t>
        </w:r>
        <w:r w:rsidR="00CD76EA">
          <w:rPr>
            <w:noProof/>
            <w:webHidden/>
          </w:rPr>
          <w:fldChar w:fldCharType="end"/>
        </w:r>
      </w:hyperlink>
    </w:p>
    <w:p w14:paraId="3BC3DF2D" w14:textId="200A927D" w:rsidR="00CD76EA" w:rsidRDefault="00775A08">
      <w:pPr>
        <w:pStyle w:val="TOC1"/>
        <w:tabs>
          <w:tab w:val="right" w:leader="dot" w:pos="9062"/>
        </w:tabs>
        <w:rPr>
          <w:rFonts w:eastAsiaTheme="minorEastAsia"/>
          <w:noProof/>
          <w:lang w:eastAsia="nl-NL"/>
        </w:rPr>
      </w:pPr>
      <w:hyperlink w:anchor="_Toc5568302" w:history="1">
        <w:r w:rsidR="00CD76EA" w:rsidRPr="00E273B9">
          <w:rPr>
            <w:rStyle w:val="Hyperlink"/>
            <w:noProof/>
          </w:rPr>
          <w:t>Inleiding</w:t>
        </w:r>
        <w:r w:rsidR="00CD76EA">
          <w:rPr>
            <w:noProof/>
            <w:webHidden/>
          </w:rPr>
          <w:tab/>
        </w:r>
        <w:r w:rsidR="00CD76EA">
          <w:rPr>
            <w:noProof/>
            <w:webHidden/>
          </w:rPr>
          <w:fldChar w:fldCharType="begin"/>
        </w:r>
        <w:r w:rsidR="00CD76EA">
          <w:rPr>
            <w:noProof/>
            <w:webHidden/>
          </w:rPr>
          <w:instrText xml:space="preserve"> PAGEREF _Toc5568302 \h </w:instrText>
        </w:r>
        <w:r w:rsidR="00CD76EA">
          <w:rPr>
            <w:noProof/>
            <w:webHidden/>
          </w:rPr>
        </w:r>
        <w:r w:rsidR="00CD76EA">
          <w:rPr>
            <w:noProof/>
            <w:webHidden/>
          </w:rPr>
          <w:fldChar w:fldCharType="separate"/>
        </w:r>
        <w:r w:rsidR="00B65A45">
          <w:rPr>
            <w:noProof/>
            <w:webHidden/>
          </w:rPr>
          <w:t>4</w:t>
        </w:r>
        <w:r w:rsidR="00CD76EA">
          <w:rPr>
            <w:noProof/>
            <w:webHidden/>
          </w:rPr>
          <w:fldChar w:fldCharType="end"/>
        </w:r>
      </w:hyperlink>
    </w:p>
    <w:p w14:paraId="6455A24E" w14:textId="0568DE1B" w:rsidR="00CD76EA" w:rsidRDefault="00775A08">
      <w:pPr>
        <w:pStyle w:val="TOC2"/>
        <w:tabs>
          <w:tab w:val="right" w:leader="dot" w:pos="9062"/>
        </w:tabs>
        <w:rPr>
          <w:rFonts w:eastAsiaTheme="minorEastAsia"/>
          <w:noProof/>
          <w:lang w:eastAsia="nl-NL"/>
        </w:rPr>
      </w:pPr>
      <w:hyperlink w:anchor="_Toc5568303" w:history="1">
        <w:r w:rsidR="00CD76EA" w:rsidRPr="00E273B9">
          <w:rPr>
            <w:rStyle w:val="Hyperlink"/>
            <w:noProof/>
          </w:rPr>
          <w:t>Over dit document</w:t>
        </w:r>
        <w:r w:rsidR="00CD76EA">
          <w:rPr>
            <w:noProof/>
            <w:webHidden/>
          </w:rPr>
          <w:tab/>
        </w:r>
        <w:r w:rsidR="00CD76EA">
          <w:rPr>
            <w:noProof/>
            <w:webHidden/>
          </w:rPr>
          <w:fldChar w:fldCharType="begin"/>
        </w:r>
        <w:r w:rsidR="00CD76EA">
          <w:rPr>
            <w:noProof/>
            <w:webHidden/>
          </w:rPr>
          <w:instrText xml:space="preserve"> PAGEREF _Toc5568303 \h </w:instrText>
        </w:r>
        <w:r w:rsidR="00CD76EA">
          <w:rPr>
            <w:noProof/>
            <w:webHidden/>
          </w:rPr>
        </w:r>
        <w:r w:rsidR="00CD76EA">
          <w:rPr>
            <w:noProof/>
            <w:webHidden/>
          </w:rPr>
          <w:fldChar w:fldCharType="separate"/>
        </w:r>
        <w:r w:rsidR="00B65A45">
          <w:rPr>
            <w:noProof/>
            <w:webHidden/>
          </w:rPr>
          <w:t>4</w:t>
        </w:r>
        <w:r w:rsidR="00CD76EA">
          <w:rPr>
            <w:noProof/>
            <w:webHidden/>
          </w:rPr>
          <w:fldChar w:fldCharType="end"/>
        </w:r>
      </w:hyperlink>
    </w:p>
    <w:p w14:paraId="444065D3" w14:textId="37DAC92D" w:rsidR="00CD76EA" w:rsidRDefault="00775A08">
      <w:pPr>
        <w:pStyle w:val="TOC2"/>
        <w:tabs>
          <w:tab w:val="right" w:leader="dot" w:pos="9062"/>
        </w:tabs>
        <w:rPr>
          <w:rFonts w:eastAsiaTheme="minorEastAsia"/>
          <w:noProof/>
          <w:lang w:eastAsia="nl-NL"/>
        </w:rPr>
      </w:pPr>
      <w:hyperlink w:anchor="_Toc5568304" w:history="1">
        <w:r w:rsidR="00CD76EA" w:rsidRPr="00E273B9">
          <w:rPr>
            <w:rStyle w:val="Hyperlink"/>
            <w:noProof/>
          </w:rPr>
          <w:t>Over het project en de opdrachtgever</w:t>
        </w:r>
        <w:r w:rsidR="00CD76EA">
          <w:rPr>
            <w:noProof/>
            <w:webHidden/>
          </w:rPr>
          <w:tab/>
        </w:r>
        <w:r w:rsidR="00CD76EA">
          <w:rPr>
            <w:noProof/>
            <w:webHidden/>
          </w:rPr>
          <w:fldChar w:fldCharType="begin"/>
        </w:r>
        <w:r w:rsidR="00CD76EA">
          <w:rPr>
            <w:noProof/>
            <w:webHidden/>
          </w:rPr>
          <w:instrText xml:space="preserve"> PAGEREF _Toc5568304 \h </w:instrText>
        </w:r>
        <w:r w:rsidR="00CD76EA">
          <w:rPr>
            <w:noProof/>
            <w:webHidden/>
          </w:rPr>
        </w:r>
        <w:r w:rsidR="00CD76EA">
          <w:rPr>
            <w:noProof/>
            <w:webHidden/>
          </w:rPr>
          <w:fldChar w:fldCharType="separate"/>
        </w:r>
        <w:r w:rsidR="00B65A45">
          <w:rPr>
            <w:noProof/>
            <w:webHidden/>
          </w:rPr>
          <w:t>4</w:t>
        </w:r>
        <w:r w:rsidR="00CD76EA">
          <w:rPr>
            <w:noProof/>
            <w:webHidden/>
          </w:rPr>
          <w:fldChar w:fldCharType="end"/>
        </w:r>
      </w:hyperlink>
    </w:p>
    <w:p w14:paraId="758F212C" w14:textId="335EFB8F" w:rsidR="00CD76EA" w:rsidRDefault="00775A08">
      <w:pPr>
        <w:pStyle w:val="TOC1"/>
        <w:tabs>
          <w:tab w:val="right" w:leader="dot" w:pos="9062"/>
        </w:tabs>
        <w:rPr>
          <w:rFonts w:eastAsiaTheme="minorEastAsia"/>
          <w:noProof/>
          <w:lang w:eastAsia="nl-NL"/>
        </w:rPr>
      </w:pPr>
      <w:hyperlink w:anchor="_Toc5568305" w:history="1">
        <w:r w:rsidR="00CD76EA" w:rsidRPr="00E273B9">
          <w:rPr>
            <w:rStyle w:val="Hyperlink"/>
            <w:noProof/>
          </w:rPr>
          <w:t>Projectdoelstelling</w:t>
        </w:r>
        <w:r w:rsidR="00CD76EA">
          <w:rPr>
            <w:noProof/>
            <w:webHidden/>
          </w:rPr>
          <w:tab/>
        </w:r>
        <w:r w:rsidR="00CD76EA">
          <w:rPr>
            <w:noProof/>
            <w:webHidden/>
          </w:rPr>
          <w:fldChar w:fldCharType="begin"/>
        </w:r>
        <w:r w:rsidR="00CD76EA">
          <w:rPr>
            <w:noProof/>
            <w:webHidden/>
          </w:rPr>
          <w:instrText xml:space="preserve"> PAGEREF _Toc5568305 \h </w:instrText>
        </w:r>
        <w:r w:rsidR="00CD76EA">
          <w:rPr>
            <w:noProof/>
            <w:webHidden/>
          </w:rPr>
        </w:r>
        <w:r w:rsidR="00CD76EA">
          <w:rPr>
            <w:noProof/>
            <w:webHidden/>
          </w:rPr>
          <w:fldChar w:fldCharType="separate"/>
        </w:r>
        <w:r w:rsidR="00B65A45">
          <w:rPr>
            <w:noProof/>
            <w:webHidden/>
          </w:rPr>
          <w:t>5</w:t>
        </w:r>
        <w:r w:rsidR="00CD76EA">
          <w:rPr>
            <w:noProof/>
            <w:webHidden/>
          </w:rPr>
          <w:fldChar w:fldCharType="end"/>
        </w:r>
      </w:hyperlink>
    </w:p>
    <w:p w14:paraId="0EF886CE" w14:textId="42A9E77E" w:rsidR="00CD76EA" w:rsidRDefault="00775A08">
      <w:pPr>
        <w:pStyle w:val="TOC1"/>
        <w:tabs>
          <w:tab w:val="right" w:leader="dot" w:pos="9062"/>
        </w:tabs>
        <w:rPr>
          <w:rFonts w:eastAsiaTheme="minorEastAsia"/>
          <w:noProof/>
          <w:lang w:eastAsia="nl-NL"/>
        </w:rPr>
      </w:pPr>
      <w:hyperlink w:anchor="_Toc5568306" w:history="1">
        <w:r w:rsidR="00CD76EA" w:rsidRPr="00E273B9">
          <w:rPr>
            <w:rStyle w:val="Hyperlink"/>
            <w:noProof/>
          </w:rPr>
          <w:t>Betrokkenen</w:t>
        </w:r>
        <w:r w:rsidR="00CD76EA">
          <w:rPr>
            <w:noProof/>
            <w:webHidden/>
          </w:rPr>
          <w:tab/>
        </w:r>
        <w:r w:rsidR="00CD76EA">
          <w:rPr>
            <w:noProof/>
            <w:webHidden/>
          </w:rPr>
          <w:fldChar w:fldCharType="begin"/>
        </w:r>
        <w:r w:rsidR="00CD76EA">
          <w:rPr>
            <w:noProof/>
            <w:webHidden/>
          </w:rPr>
          <w:instrText xml:space="preserve"> PAGEREF _Toc5568306 \h </w:instrText>
        </w:r>
        <w:r w:rsidR="00CD76EA">
          <w:rPr>
            <w:noProof/>
            <w:webHidden/>
          </w:rPr>
        </w:r>
        <w:r w:rsidR="00CD76EA">
          <w:rPr>
            <w:noProof/>
            <w:webHidden/>
          </w:rPr>
          <w:fldChar w:fldCharType="separate"/>
        </w:r>
        <w:r w:rsidR="00B65A45">
          <w:rPr>
            <w:noProof/>
            <w:webHidden/>
          </w:rPr>
          <w:t>5</w:t>
        </w:r>
        <w:r w:rsidR="00CD76EA">
          <w:rPr>
            <w:noProof/>
            <w:webHidden/>
          </w:rPr>
          <w:fldChar w:fldCharType="end"/>
        </w:r>
      </w:hyperlink>
    </w:p>
    <w:p w14:paraId="6F583D03" w14:textId="4AB22E77" w:rsidR="00CD76EA" w:rsidRDefault="00775A08">
      <w:pPr>
        <w:pStyle w:val="TOC1"/>
        <w:tabs>
          <w:tab w:val="right" w:leader="dot" w:pos="9062"/>
        </w:tabs>
        <w:rPr>
          <w:rFonts w:eastAsiaTheme="minorEastAsia"/>
          <w:noProof/>
          <w:lang w:eastAsia="nl-NL"/>
        </w:rPr>
      </w:pPr>
      <w:hyperlink w:anchor="_Toc5568307" w:history="1">
        <w:r w:rsidR="00CD76EA" w:rsidRPr="00E273B9">
          <w:rPr>
            <w:rStyle w:val="Hyperlink"/>
            <w:noProof/>
          </w:rPr>
          <w:t>Benodigdheden</w:t>
        </w:r>
        <w:r w:rsidR="00CD76EA">
          <w:rPr>
            <w:noProof/>
            <w:webHidden/>
          </w:rPr>
          <w:tab/>
        </w:r>
        <w:r w:rsidR="00CD76EA">
          <w:rPr>
            <w:noProof/>
            <w:webHidden/>
          </w:rPr>
          <w:fldChar w:fldCharType="begin"/>
        </w:r>
        <w:r w:rsidR="00CD76EA">
          <w:rPr>
            <w:noProof/>
            <w:webHidden/>
          </w:rPr>
          <w:instrText xml:space="preserve"> PAGEREF _Toc5568307 \h </w:instrText>
        </w:r>
        <w:r w:rsidR="00CD76EA">
          <w:rPr>
            <w:noProof/>
            <w:webHidden/>
          </w:rPr>
        </w:r>
        <w:r w:rsidR="00CD76EA">
          <w:rPr>
            <w:noProof/>
            <w:webHidden/>
          </w:rPr>
          <w:fldChar w:fldCharType="separate"/>
        </w:r>
        <w:r w:rsidR="00B65A45">
          <w:rPr>
            <w:noProof/>
            <w:webHidden/>
          </w:rPr>
          <w:t>5</w:t>
        </w:r>
        <w:r w:rsidR="00CD76EA">
          <w:rPr>
            <w:noProof/>
            <w:webHidden/>
          </w:rPr>
          <w:fldChar w:fldCharType="end"/>
        </w:r>
      </w:hyperlink>
    </w:p>
    <w:p w14:paraId="2729946D" w14:textId="09895881" w:rsidR="00CD76EA" w:rsidRDefault="00775A08">
      <w:pPr>
        <w:pStyle w:val="TOC1"/>
        <w:tabs>
          <w:tab w:val="right" w:leader="dot" w:pos="9062"/>
        </w:tabs>
        <w:rPr>
          <w:rFonts w:eastAsiaTheme="minorEastAsia"/>
          <w:noProof/>
          <w:lang w:eastAsia="nl-NL"/>
        </w:rPr>
      </w:pPr>
      <w:hyperlink w:anchor="_Toc5568308" w:history="1">
        <w:r w:rsidR="00CD76EA" w:rsidRPr="00E273B9">
          <w:rPr>
            <w:rStyle w:val="Hyperlink"/>
            <w:noProof/>
          </w:rPr>
          <w:t>Takenlijst</w:t>
        </w:r>
        <w:r w:rsidR="00CD76EA">
          <w:rPr>
            <w:noProof/>
            <w:webHidden/>
          </w:rPr>
          <w:tab/>
        </w:r>
        <w:r w:rsidR="00CD76EA">
          <w:rPr>
            <w:noProof/>
            <w:webHidden/>
          </w:rPr>
          <w:fldChar w:fldCharType="begin"/>
        </w:r>
        <w:r w:rsidR="00CD76EA">
          <w:rPr>
            <w:noProof/>
            <w:webHidden/>
          </w:rPr>
          <w:instrText xml:space="preserve"> PAGEREF _Toc5568308 \h </w:instrText>
        </w:r>
        <w:r w:rsidR="00CD76EA">
          <w:rPr>
            <w:noProof/>
            <w:webHidden/>
          </w:rPr>
        </w:r>
        <w:r w:rsidR="00CD76EA">
          <w:rPr>
            <w:noProof/>
            <w:webHidden/>
          </w:rPr>
          <w:fldChar w:fldCharType="separate"/>
        </w:r>
        <w:r w:rsidR="00B65A45">
          <w:rPr>
            <w:noProof/>
            <w:webHidden/>
          </w:rPr>
          <w:t>5</w:t>
        </w:r>
        <w:r w:rsidR="00CD76EA">
          <w:rPr>
            <w:noProof/>
            <w:webHidden/>
          </w:rPr>
          <w:fldChar w:fldCharType="end"/>
        </w:r>
      </w:hyperlink>
    </w:p>
    <w:p w14:paraId="012FE8A7" w14:textId="4289D1F7" w:rsidR="00CD76EA" w:rsidRDefault="00775A08">
      <w:pPr>
        <w:pStyle w:val="TOC1"/>
        <w:tabs>
          <w:tab w:val="right" w:leader="dot" w:pos="9062"/>
        </w:tabs>
        <w:rPr>
          <w:rFonts w:eastAsiaTheme="minorEastAsia"/>
          <w:noProof/>
          <w:lang w:eastAsia="nl-NL"/>
        </w:rPr>
      </w:pPr>
      <w:hyperlink w:anchor="_Toc5568309" w:history="1">
        <w:r w:rsidR="00CD76EA" w:rsidRPr="00E273B9">
          <w:rPr>
            <w:rStyle w:val="Hyperlink"/>
            <w:noProof/>
          </w:rPr>
          <w:t>Projectgrenzen</w:t>
        </w:r>
        <w:r w:rsidR="00CD76EA">
          <w:rPr>
            <w:noProof/>
            <w:webHidden/>
          </w:rPr>
          <w:tab/>
        </w:r>
        <w:r w:rsidR="00CD76EA">
          <w:rPr>
            <w:noProof/>
            <w:webHidden/>
          </w:rPr>
          <w:fldChar w:fldCharType="begin"/>
        </w:r>
        <w:r w:rsidR="00CD76EA">
          <w:rPr>
            <w:noProof/>
            <w:webHidden/>
          </w:rPr>
          <w:instrText xml:space="preserve"> PAGEREF _Toc5568309 \h </w:instrText>
        </w:r>
        <w:r w:rsidR="00CD76EA">
          <w:rPr>
            <w:noProof/>
            <w:webHidden/>
          </w:rPr>
        </w:r>
        <w:r w:rsidR="00CD76EA">
          <w:rPr>
            <w:noProof/>
            <w:webHidden/>
          </w:rPr>
          <w:fldChar w:fldCharType="separate"/>
        </w:r>
        <w:r w:rsidR="00B65A45">
          <w:rPr>
            <w:noProof/>
            <w:webHidden/>
          </w:rPr>
          <w:t>5</w:t>
        </w:r>
        <w:r w:rsidR="00CD76EA">
          <w:rPr>
            <w:noProof/>
            <w:webHidden/>
          </w:rPr>
          <w:fldChar w:fldCharType="end"/>
        </w:r>
      </w:hyperlink>
    </w:p>
    <w:p w14:paraId="25FCF3FC" w14:textId="510B83A4" w:rsidR="00CD76EA" w:rsidRDefault="00775A08">
      <w:pPr>
        <w:pStyle w:val="TOC1"/>
        <w:tabs>
          <w:tab w:val="right" w:leader="dot" w:pos="9062"/>
        </w:tabs>
        <w:rPr>
          <w:rFonts w:eastAsiaTheme="minorEastAsia"/>
          <w:noProof/>
          <w:lang w:eastAsia="nl-NL"/>
        </w:rPr>
      </w:pPr>
      <w:hyperlink w:anchor="_Toc5568310" w:history="1">
        <w:r w:rsidR="00CD76EA" w:rsidRPr="00E273B9">
          <w:rPr>
            <w:rStyle w:val="Hyperlink"/>
            <w:noProof/>
          </w:rPr>
          <w:t>Planning</w:t>
        </w:r>
        <w:r w:rsidR="00CD76EA">
          <w:rPr>
            <w:noProof/>
            <w:webHidden/>
          </w:rPr>
          <w:tab/>
        </w:r>
        <w:r w:rsidR="00CD76EA">
          <w:rPr>
            <w:noProof/>
            <w:webHidden/>
          </w:rPr>
          <w:fldChar w:fldCharType="begin"/>
        </w:r>
        <w:r w:rsidR="00CD76EA">
          <w:rPr>
            <w:noProof/>
            <w:webHidden/>
          </w:rPr>
          <w:instrText xml:space="preserve"> PAGEREF _Toc5568310 \h </w:instrText>
        </w:r>
        <w:r w:rsidR="00CD76EA">
          <w:rPr>
            <w:noProof/>
            <w:webHidden/>
          </w:rPr>
        </w:r>
        <w:r w:rsidR="00CD76EA">
          <w:rPr>
            <w:noProof/>
            <w:webHidden/>
          </w:rPr>
          <w:fldChar w:fldCharType="separate"/>
        </w:r>
        <w:r w:rsidR="00B65A45">
          <w:rPr>
            <w:noProof/>
            <w:webHidden/>
          </w:rPr>
          <w:t>6</w:t>
        </w:r>
        <w:r w:rsidR="00CD76EA">
          <w:rPr>
            <w:noProof/>
            <w:webHidden/>
          </w:rPr>
          <w:fldChar w:fldCharType="end"/>
        </w:r>
      </w:hyperlink>
    </w:p>
    <w:p w14:paraId="7428CF8E" w14:textId="638A9B37" w:rsidR="00CD76EA" w:rsidRDefault="00775A08">
      <w:pPr>
        <w:pStyle w:val="TOC1"/>
        <w:tabs>
          <w:tab w:val="right" w:leader="dot" w:pos="9062"/>
        </w:tabs>
        <w:rPr>
          <w:rFonts w:eastAsiaTheme="minorEastAsia"/>
          <w:noProof/>
          <w:lang w:eastAsia="nl-NL"/>
        </w:rPr>
      </w:pPr>
      <w:hyperlink w:anchor="_Toc5568311" w:history="1">
        <w:r w:rsidR="00CD76EA" w:rsidRPr="00E273B9">
          <w:rPr>
            <w:rStyle w:val="Hyperlink"/>
            <w:noProof/>
          </w:rPr>
          <w:t>Akkoord opdrachtgever</w:t>
        </w:r>
        <w:r w:rsidR="00CD76EA">
          <w:rPr>
            <w:noProof/>
            <w:webHidden/>
          </w:rPr>
          <w:tab/>
        </w:r>
        <w:r w:rsidR="00CD76EA">
          <w:rPr>
            <w:noProof/>
            <w:webHidden/>
          </w:rPr>
          <w:fldChar w:fldCharType="begin"/>
        </w:r>
        <w:r w:rsidR="00CD76EA">
          <w:rPr>
            <w:noProof/>
            <w:webHidden/>
          </w:rPr>
          <w:instrText xml:space="preserve"> PAGEREF _Toc5568311 \h </w:instrText>
        </w:r>
        <w:r w:rsidR="00CD76EA">
          <w:rPr>
            <w:noProof/>
            <w:webHidden/>
          </w:rPr>
        </w:r>
        <w:r w:rsidR="00CD76EA">
          <w:rPr>
            <w:noProof/>
            <w:webHidden/>
          </w:rPr>
          <w:fldChar w:fldCharType="separate"/>
        </w:r>
        <w:r w:rsidR="00B65A45">
          <w:rPr>
            <w:noProof/>
            <w:webHidden/>
          </w:rPr>
          <w:t>7</w:t>
        </w:r>
        <w:r w:rsidR="00CD76EA">
          <w:rPr>
            <w:noProof/>
            <w:webHidden/>
          </w:rPr>
          <w:fldChar w:fldCharType="end"/>
        </w:r>
      </w:hyperlink>
    </w:p>
    <w:p w14:paraId="5CAF6B17" w14:textId="77777777" w:rsidR="008A2B7E" w:rsidRPr="0093389B" w:rsidRDefault="008A2B7E" w:rsidP="0015692D">
      <w:pPr>
        <w:pStyle w:val="NoSpacing"/>
      </w:pPr>
      <w:r w:rsidRPr="0093389B">
        <w:fldChar w:fldCharType="end"/>
      </w:r>
    </w:p>
    <w:p w14:paraId="50AC342F" w14:textId="77777777" w:rsidR="008A2B7E" w:rsidRPr="0093389B" w:rsidRDefault="008A2B7E" w:rsidP="0015692D">
      <w:pPr>
        <w:pStyle w:val="NoSpacing"/>
      </w:pPr>
      <w:r w:rsidRPr="0093389B">
        <w:br w:type="page"/>
      </w:r>
    </w:p>
    <w:bookmarkStart w:id="4" w:name="_Toc5568302"/>
    <w:p w14:paraId="795ADF50" w14:textId="77777777" w:rsidR="0015692D" w:rsidRPr="0093389B" w:rsidRDefault="005A6081"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5A6081">
        <w:rPr>
          <w:rStyle w:val="Hyperlink"/>
        </w:rPr>
        <w:t>Inleiding</w:t>
      </w:r>
      <w:bookmarkEnd w:id="4"/>
      <w:r>
        <w:fldChar w:fldCharType="end"/>
      </w:r>
    </w:p>
    <w:p w14:paraId="2E360403" w14:textId="77777777" w:rsidR="00A50A4E" w:rsidRDefault="00C27281" w:rsidP="00C27281">
      <w:pPr>
        <w:pStyle w:val="Heading2"/>
      </w:pPr>
      <w:bookmarkStart w:id="5" w:name="_Toc5568303"/>
      <w:r w:rsidRPr="0093389B">
        <w:t xml:space="preserve">Over </w:t>
      </w:r>
      <w:r w:rsidR="007739E7" w:rsidRPr="0093389B">
        <w:t xml:space="preserve">dit </w:t>
      </w:r>
      <w:r w:rsidRPr="0093389B">
        <w:t>document</w:t>
      </w:r>
      <w:bookmarkEnd w:id="5"/>
    </w:p>
    <w:p w14:paraId="6944BBFB"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0CEC84AC" w14:textId="77777777" w:rsidR="00741E0E" w:rsidRPr="0093389B" w:rsidRDefault="00741E0E" w:rsidP="00AF55D5">
      <w:pPr>
        <w:pStyle w:val="Heading2"/>
      </w:pPr>
      <w:bookmarkStart w:id="6" w:name="_Toc5568304"/>
      <w:r w:rsidRPr="0093389B">
        <w:t>Over het project en de opdrachtgever</w:t>
      </w:r>
      <w:bookmarkEnd w:id="6"/>
    </w:p>
    <w:p w14:paraId="710F2A39" w14:textId="77777777" w:rsidR="00B65A45" w:rsidRPr="00145DB2" w:rsidRDefault="00B65A45" w:rsidP="00B65A45">
      <w:r>
        <w:t>De opdrachtergever heeft een applicatie nodig waarmee gebruikers een pc in elkaar kunnen zetten. De gebruiker kan in de applicatie verschillende hardware kiezen die in een overzichtelijke en geordende manier getoond worden.</w:t>
      </w:r>
    </w:p>
    <w:p w14:paraId="68AA70F5" w14:textId="16C3CFFF" w:rsidR="00C27281" w:rsidRPr="0093389B" w:rsidRDefault="00C27281" w:rsidP="00AF55D5"/>
    <w:p w14:paraId="6DBC42DD" w14:textId="77777777" w:rsidR="0015692D" w:rsidRPr="0093389B" w:rsidRDefault="0015692D">
      <w:r w:rsidRPr="0093389B">
        <w:br w:type="page"/>
      </w:r>
    </w:p>
    <w:bookmarkStart w:id="7" w:name="_Toc5568305"/>
    <w:p w14:paraId="6A5E0CA6" w14:textId="77777777" w:rsidR="0015692D" w:rsidRDefault="000162B6" w:rsidP="000162B6">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1270CA65" wp14:editId="0C114129">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D132227"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0CA65"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3IAIAACE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" stroked="f">
                <v:textbox>
                  <w:txbxContent>
                    <w:p w14:paraId="2D132227"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2" w:anchor="h.p_PB99Pyk0nnHH" w:history="1">
        <w:r w:rsidR="00EB12ED" w:rsidRPr="007620EE">
          <w:rPr>
            <w:rStyle w:val="Hyperlink"/>
          </w:rPr>
          <w:t>Projectdoelstelling</w:t>
        </w:r>
        <w:bookmarkEnd w:id="7"/>
      </w:hyperlink>
    </w:p>
    <w:p w14:paraId="35181997" w14:textId="65DD4DA1" w:rsidR="004E1BED" w:rsidRDefault="00BF229A" w:rsidP="004E1BED">
      <w:pPr>
        <w:pStyle w:val="NoSpacing"/>
      </w:pPr>
      <w:r>
        <w:t>Een Website die gebruikt kan worden om door klanten om een pc in elkaar te zitten op een overzichtelijk manier</w:t>
      </w:r>
    </w:p>
    <w:bookmarkStart w:id="8" w:name="_Toc5568306"/>
    <w:p w14:paraId="789A9529" w14:textId="77777777" w:rsidR="004E1BED" w:rsidRDefault="004D286D" w:rsidP="004E1BED">
      <w:pPr>
        <w:pStyle w:val="Heading1"/>
      </w:pPr>
      <w:r>
        <w:fldChar w:fldCharType="begin"/>
      </w:r>
      <w:r>
        <w:instrText xml:space="preserve"> HYPERLINK "https://sites.google.com/view/rijnijssel-ao/sjablonen/25187/kerntaak-1-k1/werkproces-1-2?authuser=0" \l "h.p_I1UWzVWCOoFw" </w:instrText>
      </w:r>
      <w:r>
        <w:fldChar w:fldCharType="separate"/>
      </w:r>
      <w:r w:rsidR="004E1BED" w:rsidRPr="004D286D">
        <w:rPr>
          <w:rStyle w:val="Hyperlink"/>
        </w:rPr>
        <w:t>Betrokkenen</w:t>
      </w:r>
      <w:bookmarkEnd w:id="8"/>
      <w:r>
        <w:fldChar w:fldCharType="end"/>
      </w:r>
    </w:p>
    <w:p w14:paraId="5D5947E5" w14:textId="05A12273" w:rsidR="004E1BED" w:rsidRDefault="00BF229A" w:rsidP="004E1BED">
      <w:pPr>
        <w:pStyle w:val="NoSpacing"/>
      </w:pPr>
      <w:r>
        <w:t>Opdrachtgever</w:t>
      </w:r>
    </w:p>
    <w:p w14:paraId="11B3468F" w14:textId="0E6C4F19" w:rsidR="00BF229A" w:rsidRDefault="00BF229A" w:rsidP="004E1BED">
      <w:pPr>
        <w:pStyle w:val="NoSpacing"/>
      </w:pPr>
      <w:r>
        <w:t>Jan-Willem Wiltingh</w:t>
      </w:r>
    </w:p>
    <w:bookmarkStart w:id="9" w:name="_Toc5568307"/>
    <w:p w14:paraId="4527FBBA" w14:textId="77777777" w:rsidR="004E1BED" w:rsidRPr="004E1BED" w:rsidRDefault="004D286D" w:rsidP="004E1BED">
      <w:pPr>
        <w:pStyle w:val="Heading1"/>
      </w:pPr>
      <w:r>
        <w:fldChar w:fldCharType="begin"/>
      </w:r>
      <w:r>
        <w:instrText xml:space="preserve"> HYPERLINK "https://sites.google.com/view/rijnijssel-ao/sjablonen/25187/kerntaak-1-k1/werkproces-1-2?authuser=0" \l "h.p_APOYrLLcPDaB" </w:instrText>
      </w:r>
      <w:r>
        <w:fldChar w:fldCharType="separate"/>
      </w:r>
      <w:r w:rsidR="004E1BED" w:rsidRPr="004D286D">
        <w:rPr>
          <w:rStyle w:val="Hyperlink"/>
        </w:rPr>
        <w:t>Benodigdheden</w:t>
      </w:r>
      <w:bookmarkEnd w:id="9"/>
      <w:r>
        <w:fldChar w:fldCharType="end"/>
      </w:r>
    </w:p>
    <w:p w14:paraId="29F0D8C0" w14:textId="024E12AB" w:rsidR="0015692D" w:rsidRDefault="00BF229A" w:rsidP="0015692D">
      <w:pPr>
        <w:pStyle w:val="NoSpacing"/>
      </w:pPr>
      <w:r>
        <w:t>Goede werkplek, laptop en internet</w:t>
      </w:r>
    </w:p>
    <w:bookmarkStart w:id="10" w:name="_Toc5568308"/>
    <w:p w14:paraId="17B810D9" w14:textId="77777777" w:rsidR="000162B6" w:rsidRDefault="0038155D" w:rsidP="000162B6">
      <w:pPr>
        <w:pStyle w:val="Heading1"/>
      </w:pPr>
      <w:r w:rsidRPr="0093389B">
        <w:rPr>
          <w:noProof/>
        </w:rPr>
        <mc:AlternateContent>
          <mc:Choice Requires="wps">
            <w:drawing>
              <wp:anchor distT="45720" distB="45720" distL="114300" distR="114300" simplePos="0" relativeHeight="251671552" behindDoc="1" locked="0" layoutInCell="1" allowOverlap="1" wp14:anchorId="0CFD8BC7" wp14:editId="75E80883">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98318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D8BC7"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p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j23A/KRcC+IR5fIweRb/GC568H8oGdCvDQ2/98xLSvQXi5JfzReL&#10;ZPC8WSyTQsSfR9rzCLMcoRoaKZmWm5g/RZLDwg22plNZthcmR8row6zm8c8ko5/vc9bLz14/AQ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IXB/KkeAgAAIQQAAA4AAAAAAAAAAAAAAAAALgIAAGRycy9lMm9Eb2MueG1sUEsBAi0A&#10;FAAGAAgAAAAhAFvQcFrbAAAABgEAAA8AAAAAAAAAAAAAAAAAeAQAAGRycy9kb3ducmV2LnhtbFBL&#10;BQYAAAAABAAEAPMAAACABQAAAAA=&#10;" stroked="f">
                <v:textbox>
                  <w:txbxContent>
                    <w:p w14:paraId="198318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3" w:anchor="h.p_vgmxiMb25hBK" w:history="1">
        <w:r w:rsidR="004E1BED" w:rsidRPr="004D286D">
          <w:rPr>
            <w:rStyle w:val="Hyperlink"/>
          </w:rPr>
          <w:t>Takenlijst</w:t>
        </w:r>
        <w:bookmarkEnd w:id="10"/>
      </w:hyperlink>
    </w:p>
    <w:p w14:paraId="0B6B192C" w14:textId="770E44B2" w:rsidR="004E1BED" w:rsidRDefault="00BF229A" w:rsidP="004E1BED">
      <w:pPr>
        <w:pStyle w:val="NoSpacing"/>
      </w:pPr>
      <w:r>
        <w:t>Documentatie:</w:t>
      </w:r>
    </w:p>
    <w:p w14:paraId="796E66EF" w14:textId="3CBE66E5" w:rsidR="00BF229A" w:rsidRDefault="00BF229A" w:rsidP="00BF229A">
      <w:pPr>
        <w:pStyle w:val="NoSpacing"/>
        <w:numPr>
          <w:ilvl w:val="0"/>
          <w:numId w:val="1"/>
        </w:numPr>
      </w:pPr>
      <w:r>
        <w:t>Programma van Eisen;</w:t>
      </w:r>
    </w:p>
    <w:p w14:paraId="6F7E3548" w14:textId="63B95F7A" w:rsidR="00BF229A" w:rsidRDefault="00BF229A" w:rsidP="00BF229A">
      <w:pPr>
        <w:pStyle w:val="NoSpacing"/>
        <w:numPr>
          <w:ilvl w:val="0"/>
          <w:numId w:val="1"/>
        </w:numPr>
      </w:pPr>
      <w:r>
        <w:t>Project Plan;</w:t>
      </w:r>
    </w:p>
    <w:p w14:paraId="5990C022" w14:textId="033A81C0" w:rsidR="00BF229A" w:rsidRDefault="00BF229A" w:rsidP="00BF229A">
      <w:pPr>
        <w:pStyle w:val="NoSpacing"/>
        <w:numPr>
          <w:ilvl w:val="0"/>
          <w:numId w:val="1"/>
        </w:numPr>
      </w:pPr>
      <w:r>
        <w:t>Strokenplanning;</w:t>
      </w:r>
    </w:p>
    <w:p w14:paraId="769064AF" w14:textId="6F5D8263" w:rsidR="00BF229A" w:rsidRDefault="00BF229A" w:rsidP="00BF229A">
      <w:pPr>
        <w:pStyle w:val="NoSpacing"/>
        <w:numPr>
          <w:ilvl w:val="0"/>
          <w:numId w:val="1"/>
        </w:numPr>
      </w:pPr>
      <w:r>
        <w:t>Functioneel Ontwerp;</w:t>
      </w:r>
    </w:p>
    <w:p w14:paraId="716001EE" w14:textId="2969E4AC" w:rsidR="00BF229A" w:rsidRDefault="00BF229A" w:rsidP="00BF229A">
      <w:pPr>
        <w:pStyle w:val="NoSpacing"/>
        <w:numPr>
          <w:ilvl w:val="0"/>
          <w:numId w:val="1"/>
        </w:numPr>
      </w:pPr>
      <w:r>
        <w:t>Technisch Ontwerp;</w:t>
      </w:r>
    </w:p>
    <w:p w14:paraId="5E766BEE" w14:textId="2A7553D3" w:rsidR="00BF229A" w:rsidRDefault="00BF229A" w:rsidP="00BF229A">
      <w:pPr>
        <w:pStyle w:val="NoSpacing"/>
        <w:numPr>
          <w:ilvl w:val="0"/>
          <w:numId w:val="1"/>
        </w:numPr>
      </w:pPr>
      <w:r>
        <w:t>Configuratie Overzicht;</w:t>
      </w:r>
    </w:p>
    <w:p w14:paraId="721D96A6" w14:textId="51A9E06E" w:rsidR="00BF229A" w:rsidRDefault="00BF229A" w:rsidP="00BF229A">
      <w:pPr>
        <w:pStyle w:val="NoSpacing"/>
        <w:numPr>
          <w:ilvl w:val="0"/>
          <w:numId w:val="1"/>
        </w:numPr>
      </w:pPr>
      <w:r>
        <w:t>Realis</w:t>
      </w:r>
      <w:r w:rsidR="006D6EE1">
        <w:t>at</w:t>
      </w:r>
      <w:r>
        <w:t>i</w:t>
      </w:r>
      <w:r w:rsidR="006D6EE1">
        <w:t>e</w:t>
      </w:r>
      <w:r>
        <w:t xml:space="preserve"> Document;</w:t>
      </w:r>
    </w:p>
    <w:p w14:paraId="2E27C047" w14:textId="79C8F320" w:rsidR="00BF229A" w:rsidRDefault="00BF229A" w:rsidP="00BF229A">
      <w:pPr>
        <w:pStyle w:val="NoSpacing"/>
        <w:numPr>
          <w:ilvl w:val="0"/>
          <w:numId w:val="1"/>
        </w:numPr>
      </w:pPr>
      <w:r>
        <w:t>Systeem Test;</w:t>
      </w:r>
    </w:p>
    <w:p w14:paraId="2D240544" w14:textId="2E3E6EB0" w:rsidR="00BF229A" w:rsidRDefault="00BF229A" w:rsidP="00BF229A">
      <w:pPr>
        <w:pStyle w:val="NoSpacing"/>
        <w:numPr>
          <w:ilvl w:val="0"/>
          <w:numId w:val="1"/>
        </w:numPr>
      </w:pPr>
      <w:r>
        <w:t>Acceptatie Test;</w:t>
      </w:r>
    </w:p>
    <w:p w14:paraId="2C292AAF" w14:textId="79C155D1" w:rsidR="00BF229A" w:rsidRDefault="00BF229A" w:rsidP="00BF229A">
      <w:pPr>
        <w:pStyle w:val="NoSpacing"/>
        <w:numPr>
          <w:ilvl w:val="0"/>
          <w:numId w:val="1"/>
        </w:numPr>
      </w:pPr>
      <w:r>
        <w:t>Acceptatietestresulaten;</w:t>
      </w:r>
    </w:p>
    <w:p w14:paraId="09061A08" w14:textId="5418C9F9" w:rsidR="00BF229A" w:rsidRDefault="00BF229A" w:rsidP="00BF229A">
      <w:pPr>
        <w:pStyle w:val="NoSpacing"/>
        <w:numPr>
          <w:ilvl w:val="0"/>
          <w:numId w:val="1"/>
        </w:numPr>
      </w:pPr>
      <w:r>
        <w:t>Eva</w:t>
      </w:r>
      <w:r w:rsidR="00276174">
        <w:t>l</w:t>
      </w:r>
      <w:r>
        <w:t>uatie;</w:t>
      </w:r>
    </w:p>
    <w:p w14:paraId="6FD71132" w14:textId="28BB9B09" w:rsidR="007A121B" w:rsidRDefault="007A121B" w:rsidP="007A121B">
      <w:pPr>
        <w:pStyle w:val="NoSpacing"/>
      </w:pPr>
    </w:p>
    <w:p w14:paraId="40376317" w14:textId="25C21A17" w:rsidR="007A121B" w:rsidRDefault="007A121B" w:rsidP="007A121B">
      <w:pPr>
        <w:pStyle w:val="NoSpacing"/>
      </w:pPr>
      <w:r>
        <w:t>Functionaliteit:</w:t>
      </w:r>
    </w:p>
    <w:p w14:paraId="54963A46" w14:textId="5370F322" w:rsidR="007A121B" w:rsidRDefault="007A121B" w:rsidP="007A121B">
      <w:pPr>
        <w:pStyle w:val="NoSpacing"/>
        <w:numPr>
          <w:ilvl w:val="0"/>
          <w:numId w:val="2"/>
        </w:numPr>
      </w:pPr>
      <w:r>
        <w:t>Gebruikers Login;</w:t>
      </w:r>
    </w:p>
    <w:p w14:paraId="2F2C4D46" w14:textId="1987FD8C" w:rsidR="007A121B" w:rsidRDefault="007A121B" w:rsidP="007A121B">
      <w:pPr>
        <w:pStyle w:val="NoSpacing"/>
        <w:numPr>
          <w:ilvl w:val="0"/>
          <w:numId w:val="2"/>
        </w:numPr>
      </w:pPr>
      <w:r>
        <w:t>Admin Login;</w:t>
      </w:r>
    </w:p>
    <w:p w14:paraId="1116B469" w14:textId="7B19DAEC" w:rsidR="007A121B" w:rsidRDefault="007A121B" w:rsidP="007A121B">
      <w:pPr>
        <w:pStyle w:val="NoSpacing"/>
        <w:numPr>
          <w:ilvl w:val="0"/>
          <w:numId w:val="2"/>
        </w:numPr>
      </w:pPr>
      <w:r>
        <w:t>Winkel</w:t>
      </w:r>
      <w:r w:rsidR="00526937">
        <w:t>wagen</w:t>
      </w:r>
      <w:r>
        <w:t>;</w:t>
      </w:r>
    </w:p>
    <w:p w14:paraId="68D0AF8E" w14:textId="47F06A18" w:rsidR="007A121B" w:rsidRDefault="007A121B" w:rsidP="007A121B">
      <w:pPr>
        <w:pStyle w:val="NoSpacing"/>
        <w:numPr>
          <w:ilvl w:val="0"/>
          <w:numId w:val="2"/>
        </w:numPr>
      </w:pPr>
      <w:r>
        <w:t>Hardware pagina;</w:t>
      </w:r>
    </w:p>
    <w:p w14:paraId="6D23045D" w14:textId="41DA57ED" w:rsidR="007A121B" w:rsidRDefault="007A121B" w:rsidP="007A121B">
      <w:pPr>
        <w:pStyle w:val="NoSpacing"/>
        <w:numPr>
          <w:ilvl w:val="0"/>
          <w:numId w:val="2"/>
        </w:numPr>
      </w:pPr>
      <w:r>
        <w:t>Pagina om de pc in elkaar te zetten;</w:t>
      </w:r>
    </w:p>
    <w:p w14:paraId="706C055F" w14:textId="5E820F76" w:rsidR="007A121B" w:rsidRDefault="007A121B" w:rsidP="007A121B">
      <w:pPr>
        <w:pStyle w:val="NoSpacing"/>
        <w:numPr>
          <w:ilvl w:val="0"/>
          <w:numId w:val="2"/>
        </w:numPr>
      </w:pPr>
      <w:r>
        <w:t>Pagina met alle huidige hardware;</w:t>
      </w:r>
    </w:p>
    <w:p w14:paraId="3E981688" w14:textId="3F5A4E4A" w:rsidR="007A121B" w:rsidRDefault="007A121B" w:rsidP="007A121B">
      <w:pPr>
        <w:pStyle w:val="NoSpacing"/>
        <w:numPr>
          <w:ilvl w:val="0"/>
          <w:numId w:val="2"/>
        </w:numPr>
      </w:pPr>
      <w:r>
        <w:t>Alleen Compatible hardware kan gekozen worden;</w:t>
      </w:r>
    </w:p>
    <w:p w14:paraId="42A059EB" w14:textId="6A04FC6C" w:rsidR="007A121B" w:rsidRDefault="007A121B" w:rsidP="007A121B">
      <w:pPr>
        <w:pStyle w:val="NoSpacing"/>
        <w:numPr>
          <w:ilvl w:val="0"/>
          <w:numId w:val="2"/>
        </w:numPr>
      </w:pPr>
      <w:r>
        <w:t>Afrekensysteem;</w:t>
      </w:r>
    </w:p>
    <w:p w14:paraId="5C54B6B7" w14:textId="11B8181F" w:rsidR="007A121B" w:rsidRPr="004E1BED" w:rsidRDefault="007A121B" w:rsidP="007A121B">
      <w:pPr>
        <w:pStyle w:val="NoSpacing"/>
        <w:numPr>
          <w:ilvl w:val="0"/>
          <w:numId w:val="2"/>
        </w:numPr>
      </w:pPr>
      <w:r>
        <w:t>Hardware Subcategorieën;</w:t>
      </w:r>
    </w:p>
    <w:bookmarkStart w:id="11" w:name="_Toc5568309"/>
    <w:p w14:paraId="26B15346" w14:textId="5790CB76" w:rsidR="004E1BED" w:rsidRPr="004E1BED" w:rsidRDefault="004D286D" w:rsidP="004E1BED">
      <w:pPr>
        <w:pStyle w:val="Heading1"/>
      </w:pPr>
      <w:r>
        <w:fldChar w:fldCharType="begin"/>
      </w:r>
      <w:r>
        <w:instrText xml:space="preserve"> HYPERLINK "https://sites.google.com/view/rijnijssel-ao/sjablonen/25187/kerntaak-1-k1/werkproces-1-2?authuser=0" \l "h.p_UdaKS8vCTVy6" </w:instrText>
      </w:r>
      <w:r>
        <w:fldChar w:fldCharType="separate"/>
      </w:r>
      <w:r w:rsidR="004E1BED" w:rsidRPr="004D286D">
        <w:rPr>
          <w:rStyle w:val="Hyperlink"/>
        </w:rPr>
        <w:t>Projectgrenzen</w:t>
      </w:r>
      <w:bookmarkEnd w:id="11"/>
      <w:r>
        <w:fldChar w:fldCharType="end"/>
      </w:r>
    </w:p>
    <w:p w14:paraId="7BD4774C" w14:textId="0EE03A0B" w:rsidR="004E1BED" w:rsidRPr="004E1BED" w:rsidRDefault="007A121B" w:rsidP="003650D6">
      <w:pPr>
        <w:pStyle w:val="NoSpacing"/>
      </w:pPr>
      <w:r>
        <w:t>5 weken</w:t>
      </w:r>
    </w:p>
    <w:p w14:paraId="20F19AC5" w14:textId="77777777" w:rsidR="000162B6" w:rsidRDefault="000162B6" w:rsidP="000162B6"/>
    <w:p w14:paraId="6FCB2A4A" w14:textId="77777777" w:rsidR="000162B6" w:rsidRDefault="000162B6" w:rsidP="000162B6">
      <w:pPr>
        <w:pStyle w:val="Heading1"/>
        <w:sectPr w:rsidR="000162B6" w:rsidSect="005E6BC4">
          <w:headerReference w:type="default" r:id="rId14"/>
          <w:footerReference w:type="even" r:id="rId15"/>
          <w:footerReference w:type="default" r:id="rId16"/>
          <w:footerReference w:type="first" r:id="rId17"/>
          <w:pgSz w:w="11906" w:h="16838"/>
          <w:pgMar w:top="1417" w:right="1417" w:bottom="1417" w:left="1417" w:header="708" w:footer="708" w:gutter="0"/>
          <w:cols w:space="708"/>
          <w:titlePg/>
          <w:docGrid w:linePitch="360"/>
        </w:sectPr>
      </w:pPr>
    </w:p>
    <w:bookmarkStart w:id="12" w:name="_Toc5568310"/>
    <w:p w14:paraId="602257F6" w14:textId="77777777" w:rsidR="000162B6" w:rsidRPr="000162B6" w:rsidRDefault="0038155D" w:rsidP="000162B6">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619B84C5" wp14:editId="26416B16">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BD679DF"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B84C5"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" stroked="f">
                <v:textbox>
                  <w:txbxContent>
                    <w:p w14:paraId="2BD679DF"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18" w:anchor="h.p_L7bFEwdg7T9V" w:history="1">
        <w:r w:rsidR="000162B6" w:rsidRPr="00834483">
          <w:rPr>
            <w:rStyle w:val="Hyperlink"/>
          </w:rPr>
          <w:t>Planning</w:t>
        </w:r>
        <w:bookmarkEnd w:id="12"/>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1BDB88CA" w14:textId="77777777" w:rsidTr="00957061">
        <w:tc>
          <w:tcPr>
            <w:tcW w:w="15694" w:type="dxa"/>
            <w:vAlign w:val="center"/>
          </w:tcPr>
          <w:p w14:paraId="2095549B" w14:textId="4B8E485A" w:rsidR="00957061" w:rsidRDefault="00120F30" w:rsidP="00957061">
            <w:pPr>
              <w:pStyle w:val="NoSpacing"/>
              <w:keepNext/>
              <w:jc w:val="center"/>
            </w:pPr>
            <w:r w:rsidRPr="00120F30">
              <w:rPr>
                <w:noProof/>
              </w:rPr>
              <w:drawing>
                <wp:inline distT="0" distB="0" distL="0" distR="0" wp14:anchorId="2C7A9085" wp14:editId="75070066">
                  <wp:extent cx="9972040" cy="3942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72040" cy="3942715"/>
                          </a:xfrm>
                          <a:prstGeom prst="rect">
                            <a:avLst/>
                          </a:prstGeom>
                        </pic:spPr>
                      </pic:pic>
                    </a:graphicData>
                  </a:graphic>
                </wp:inline>
              </w:drawing>
            </w:r>
          </w:p>
        </w:tc>
      </w:tr>
    </w:tbl>
    <w:p w14:paraId="501B75FD" w14:textId="77777777" w:rsidR="00957061" w:rsidRDefault="00957061" w:rsidP="00957061">
      <w:pPr>
        <w:pStyle w:val="NoSpacing"/>
        <w:keepNext/>
      </w:pPr>
    </w:p>
    <w:p w14:paraId="488A4520" w14:textId="7B663C5B" w:rsidR="000162B6" w:rsidRDefault="00957061" w:rsidP="00957061">
      <w:pPr>
        <w:pStyle w:val="Caption"/>
      </w:pPr>
      <w:bookmarkStart w:id="13"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B65A45">
        <w:rPr>
          <w:noProof/>
        </w:rPr>
        <w:t>1</w:t>
      </w:r>
      <w:r w:rsidR="005E6BC4">
        <w:rPr>
          <w:noProof/>
        </w:rPr>
        <w:fldChar w:fldCharType="end"/>
      </w:r>
      <w:r>
        <w:t>: Strokenplanning</w:t>
      </w:r>
      <w:bookmarkEnd w:id="13"/>
    </w:p>
    <w:p w14:paraId="7B8AAAC6" w14:textId="77777777" w:rsidR="000162B6" w:rsidRDefault="000162B6" w:rsidP="0015692D">
      <w:pPr>
        <w:pStyle w:val="NoSpacing"/>
      </w:pPr>
    </w:p>
    <w:p w14:paraId="11C65915" w14:textId="77777777" w:rsidR="000162B6" w:rsidRDefault="000162B6" w:rsidP="0015692D">
      <w:pPr>
        <w:pStyle w:val="NoSpacing"/>
        <w:sectPr w:rsidR="000162B6" w:rsidSect="000162B6">
          <w:pgSz w:w="16838" w:h="11906" w:orient="landscape"/>
          <w:pgMar w:top="567" w:right="567" w:bottom="567" w:left="567" w:header="709" w:footer="709" w:gutter="0"/>
          <w:cols w:space="708"/>
          <w:titlePg/>
          <w:docGrid w:linePitch="360"/>
        </w:sectPr>
      </w:pPr>
    </w:p>
    <w:bookmarkStart w:id="14" w:name="_Toc5568311"/>
    <w:p w14:paraId="01542485" w14:textId="77777777" w:rsidR="0015692D" w:rsidRPr="0093389B" w:rsidRDefault="00467C2A" w:rsidP="00DC10FC">
      <w:pPr>
        <w:pStyle w:val="Heading1"/>
      </w:pPr>
      <w:r w:rsidRPr="0093389B">
        <w:rPr>
          <w:noProof/>
        </w:rPr>
        <w:lastRenderedPageBreak/>
        <mc:AlternateContent>
          <mc:Choice Requires="wps">
            <w:drawing>
              <wp:anchor distT="45720" distB="45720" distL="114300" distR="114300" simplePos="0" relativeHeight="251667456" behindDoc="1" locked="0" layoutInCell="1" allowOverlap="1" wp14:anchorId="4F881CB4" wp14:editId="33C21735">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0A36AD3" w14:textId="77777777" w:rsidR="00467C2A" w:rsidRPr="00AF55D5" w:rsidRDefault="0038155D" w:rsidP="00467C2A">
                            <w:pPr>
                              <w:rPr>
                                <w:vanish/>
                                <w:color w:val="A6A6A6" w:themeColor="background1" w:themeShade="A6"/>
                                <w:sz w:val="16"/>
                                <w:szCs w:val="16"/>
                                <w:lang w:val="en-US"/>
                              </w:rPr>
                            </w:pPr>
                            <w:bookmarkStart w:id="15" w:name="_Hlk523577088"/>
                            <w:bookmarkStart w:id="16" w:name="_Hlk523577089"/>
                            <w:bookmarkStart w:id="17" w:name="_Hlk523577138"/>
                            <w:bookmarkStart w:id="18"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5"/>
                            <w:bookmarkEnd w:id="16"/>
                            <w:bookmarkEnd w:id="17"/>
                            <w:bookmarkEnd w:id="18"/>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81CB4"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60A36AD3" w14:textId="77777777" w:rsidR="00467C2A" w:rsidRPr="00AF55D5" w:rsidRDefault="0038155D" w:rsidP="00467C2A">
                      <w:pPr>
                        <w:rPr>
                          <w:vanish/>
                          <w:color w:val="A6A6A6" w:themeColor="background1" w:themeShade="A6"/>
                          <w:sz w:val="16"/>
                          <w:szCs w:val="16"/>
                          <w:lang w:val="en-US"/>
                        </w:rPr>
                      </w:pPr>
                      <w:bookmarkStart w:id="19" w:name="_Hlk523577088"/>
                      <w:bookmarkStart w:id="20" w:name="_Hlk523577089"/>
                      <w:bookmarkStart w:id="21" w:name="_Hlk523577138"/>
                      <w:bookmarkStart w:id="22"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9"/>
                      <w:bookmarkEnd w:id="20"/>
                      <w:bookmarkEnd w:id="21"/>
                      <w:bookmarkEnd w:id="22"/>
                      <w:r>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4"/>
    </w:p>
    <w:p w14:paraId="1409A40A"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EC85C9F" w14:textId="77777777" w:rsidTr="00B11207">
        <w:trPr>
          <w:trHeight w:val="567"/>
        </w:trPr>
        <w:tc>
          <w:tcPr>
            <w:tcW w:w="988" w:type="dxa"/>
          </w:tcPr>
          <w:p w14:paraId="50E6BD12" w14:textId="77777777" w:rsidR="00DC10FC" w:rsidRPr="0093389B" w:rsidRDefault="00DC10FC" w:rsidP="00B11207">
            <w:pPr>
              <w:pStyle w:val="NoSpacing"/>
            </w:pPr>
            <w:r w:rsidRPr="0093389B">
              <w:t>Naam</w:t>
            </w:r>
          </w:p>
        </w:tc>
        <w:tc>
          <w:tcPr>
            <w:tcW w:w="8074" w:type="dxa"/>
          </w:tcPr>
          <w:p w14:paraId="3EF02BAD" w14:textId="77777777" w:rsidR="00DC10FC" w:rsidRPr="0093389B" w:rsidRDefault="00DC10FC" w:rsidP="00DC10FC">
            <w:pPr>
              <w:pStyle w:val="NoSpacing"/>
            </w:pPr>
          </w:p>
        </w:tc>
      </w:tr>
      <w:tr w:rsidR="00DC10FC" w:rsidRPr="0093389B" w14:paraId="0086CF82" w14:textId="77777777" w:rsidTr="00B11207">
        <w:trPr>
          <w:trHeight w:val="567"/>
        </w:trPr>
        <w:tc>
          <w:tcPr>
            <w:tcW w:w="988" w:type="dxa"/>
          </w:tcPr>
          <w:p w14:paraId="07961243" w14:textId="77777777" w:rsidR="00DC10FC" w:rsidRPr="0093389B" w:rsidRDefault="00DC10FC" w:rsidP="00B11207">
            <w:pPr>
              <w:pStyle w:val="NoSpacing"/>
            </w:pPr>
            <w:r w:rsidRPr="0093389B">
              <w:t>Datum</w:t>
            </w:r>
          </w:p>
        </w:tc>
        <w:tc>
          <w:tcPr>
            <w:tcW w:w="8074" w:type="dxa"/>
          </w:tcPr>
          <w:p w14:paraId="2347474B" w14:textId="77777777" w:rsidR="00DC10FC" w:rsidRPr="0093389B" w:rsidRDefault="00DC10FC" w:rsidP="00DC10FC">
            <w:pPr>
              <w:pStyle w:val="NoSpacing"/>
            </w:pPr>
          </w:p>
        </w:tc>
      </w:tr>
      <w:tr w:rsidR="00DC10FC" w:rsidRPr="0093389B" w14:paraId="67A52F35" w14:textId="77777777" w:rsidTr="00B11207">
        <w:trPr>
          <w:trHeight w:val="1701"/>
        </w:trPr>
        <w:tc>
          <w:tcPr>
            <w:tcW w:w="988" w:type="dxa"/>
          </w:tcPr>
          <w:p w14:paraId="4ED357BC" w14:textId="77777777" w:rsidR="00DC10FC" w:rsidRPr="0093389B" w:rsidRDefault="00DC10FC" w:rsidP="00B11207">
            <w:pPr>
              <w:pStyle w:val="NoSpacing"/>
            </w:pPr>
            <w:r w:rsidRPr="0093389B">
              <w:t>Handtekening</w:t>
            </w:r>
          </w:p>
        </w:tc>
        <w:tc>
          <w:tcPr>
            <w:tcW w:w="8074" w:type="dxa"/>
          </w:tcPr>
          <w:p w14:paraId="1CD9B944" w14:textId="77777777" w:rsidR="00DC10FC" w:rsidRPr="0093389B" w:rsidRDefault="00DC10FC" w:rsidP="00DC10FC">
            <w:pPr>
              <w:pStyle w:val="NoSpacing"/>
            </w:pPr>
          </w:p>
        </w:tc>
      </w:tr>
    </w:tbl>
    <w:p w14:paraId="4710E55C" w14:textId="77777777" w:rsidR="00DC10FC" w:rsidRPr="0093389B" w:rsidRDefault="00DC10FC" w:rsidP="00DC10FC">
      <w:pPr>
        <w:pStyle w:val="NoSpacing"/>
      </w:pPr>
    </w:p>
    <w:p w14:paraId="6E3BE3D8" w14:textId="77777777" w:rsidR="006A4AEB" w:rsidRPr="00C93D3F" w:rsidRDefault="006A4AEB" w:rsidP="006A4AEB">
      <w:pPr>
        <w:pStyle w:val="Heading1"/>
        <w:rPr>
          <w:vanish/>
        </w:rPr>
      </w:pPr>
      <w:r w:rsidRPr="00C93D3F">
        <w:rPr>
          <w:vanish/>
          <w:color w:val="000000" w:themeColor="text1"/>
        </w:rPr>
        <w:t>Versiebeheer sjabloon</w:t>
      </w:r>
    </w:p>
    <w:p w14:paraId="0AA0C51E" w14:textId="77777777" w:rsidR="00CD76EA" w:rsidRDefault="00CD76EA" w:rsidP="00CD76EA">
      <w:pPr>
        <w:pStyle w:val="NoSpacing"/>
        <w:rPr>
          <w:vanish/>
        </w:rPr>
      </w:pPr>
    </w:p>
    <w:p w14:paraId="54B6B5E3" w14:textId="77777777" w:rsidR="00CD76EA" w:rsidRDefault="00CD76EA" w:rsidP="00CD76EA">
      <w:pPr>
        <w:pStyle w:val="NoSpacing"/>
        <w:rPr>
          <w:vanish/>
        </w:rPr>
      </w:pPr>
      <w:r>
        <w:rPr>
          <w:vanish/>
        </w:rPr>
        <w:t xml:space="preserve">Actuele sjabloon versie datum: </w:t>
      </w:r>
      <w:bookmarkStart w:id="19" w:name="SjabloonVersie"/>
      <w:sdt>
        <w:sdtPr>
          <w:rPr>
            <w:vanish/>
          </w:rPr>
          <w:alias w:val="SjabloonVersie"/>
          <w:tag w:val="SjabloonVersie"/>
          <w:id w:val="1294486274"/>
          <w:placeholder>
            <w:docPart w:val="D058E0A3674A4055B61D049D2199D1FD"/>
          </w:placeholder>
        </w:sdtPr>
        <w:sdtEndPr/>
        <w:sdtContent>
          <w:r w:rsidRPr="005A6081">
            <w:rPr>
              <w:vanish/>
            </w:rPr>
            <w:t>2019-</w:t>
          </w:r>
          <w:r w:rsidR="0033227A">
            <w:rPr>
              <w:vanish/>
            </w:rPr>
            <w:t>10-31</w:t>
          </w:r>
        </w:sdtContent>
      </w:sdt>
      <w:bookmarkEnd w:id="19"/>
      <w:r w:rsidR="005A6081">
        <w:rPr>
          <w:vanish/>
        </w:rPr>
        <w:t xml:space="preserve"> (</w:t>
      </w:r>
      <w:r w:rsidR="005A6081">
        <w:rPr>
          <w:rFonts w:ascii="Arial" w:hAnsi="Arial" w:cs="Arial"/>
          <w:vanish/>
        </w:rPr>
        <w:t>◄ laatste wijzigingsdatum invullen)</w:t>
      </w:r>
    </w:p>
    <w:p w14:paraId="006CA2D4"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4EC84A17"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2AF5EED" w14:textId="77777777" w:rsidR="006A4AEB" w:rsidRPr="00C93D3F" w:rsidRDefault="006A4AEB" w:rsidP="00EA34DB">
            <w:pPr>
              <w:pStyle w:val="NoSpacing"/>
              <w:rPr>
                <w:vanish/>
              </w:rPr>
            </w:pPr>
            <w:r w:rsidRPr="00C93D3F">
              <w:rPr>
                <w:vanish/>
              </w:rPr>
              <w:t>Datum</w:t>
            </w:r>
          </w:p>
        </w:tc>
        <w:tc>
          <w:tcPr>
            <w:tcW w:w="788" w:type="dxa"/>
            <w:tcBorders>
              <w:left w:val="single" w:sz="4" w:space="0" w:color="auto"/>
              <w:right w:val="single" w:sz="4" w:space="0" w:color="auto"/>
            </w:tcBorders>
          </w:tcPr>
          <w:p w14:paraId="7CD9A7FA"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50E0D1E"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471A15EF"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0B835C81"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4CF2D25" w14:textId="77777777" w:rsidR="006A4AEB" w:rsidRPr="00CD76EA" w:rsidRDefault="006A4AEB" w:rsidP="00EA34DB">
            <w:pPr>
              <w:pStyle w:val="NoSpacing"/>
              <w:jc w:val="center"/>
              <w:rPr>
                <w:b w:val="0"/>
                <w:vanish/>
              </w:rPr>
            </w:pPr>
            <w:r w:rsidRPr="00CD76EA">
              <w:rPr>
                <w:b w:val="0"/>
                <w:vanish/>
              </w:rPr>
              <w:t>2018-09-01</w:t>
            </w:r>
          </w:p>
        </w:tc>
        <w:tc>
          <w:tcPr>
            <w:tcW w:w="788" w:type="dxa"/>
            <w:tcBorders>
              <w:left w:val="single" w:sz="4" w:space="0" w:color="auto"/>
              <w:right w:val="single" w:sz="4" w:space="0" w:color="auto"/>
            </w:tcBorders>
          </w:tcPr>
          <w:p w14:paraId="4B03C7A5"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6B0EF1A9"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3759CFBD"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6B815591"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808858" w14:textId="77777777" w:rsidR="006A4AEB" w:rsidRPr="00CD76EA" w:rsidRDefault="006A4AEB" w:rsidP="00EA34DB">
            <w:pPr>
              <w:pStyle w:val="NoSpacing"/>
              <w:jc w:val="center"/>
              <w:rPr>
                <w:b w:val="0"/>
                <w:vanish/>
              </w:rPr>
            </w:pPr>
            <w:r w:rsidRPr="00CD76EA">
              <w:rPr>
                <w:b w:val="0"/>
                <w:vanish/>
              </w:rPr>
              <w:t>2018-09-25</w:t>
            </w:r>
          </w:p>
        </w:tc>
        <w:tc>
          <w:tcPr>
            <w:tcW w:w="788" w:type="dxa"/>
            <w:tcBorders>
              <w:left w:val="single" w:sz="4" w:space="0" w:color="auto"/>
              <w:right w:val="single" w:sz="4" w:space="0" w:color="auto"/>
            </w:tcBorders>
          </w:tcPr>
          <w:p w14:paraId="62FB7CBF"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64ED90FD"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08E01F71"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1922EA40"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17F76C3D"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BBC7DFB" w14:textId="77777777" w:rsidR="006A4AEB" w:rsidRPr="00CD76EA" w:rsidRDefault="005356E8" w:rsidP="00EA34DB">
            <w:pPr>
              <w:pStyle w:val="NoSpacing"/>
              <w:jc w:val="center"/>
              <w:rPr>
                <w:b w:val="0"/>
                <w:vanish/>
                <w:lang w:val="en-US"/>
              </w:rPr>
            </w:pPr>
            <w:r w:rsidRPr="00CD76EA">
              <w:rPr>
                <w:b w:val="0"/>
                <w:vanish/>
                <w:lang w:val="en-US"/>
              </w:rPr>
              <w:t>2019-02-01</w:t>
            </w:r>
          </w:p>
        </w:tc>
        <w:tc>
          <w:tcPr>
            <w:tcW w:w="788" w:type="dxa"/>
            <w:tcBorders>
              <w:left w:val="single" w:sz="4" w:space="0" w:color="auto"/>
              <w:right w:val="single" w:sz="4" w:space="0" w:color="auto"/>
            </w:tcBorders>
          </w:tcPr>
          <w:p w14:paraId="6939EC02"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6E200328"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5D260E1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0F019AC3"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A001883" w14:textId="77777777" w:rsidR="006A4AEB" w:rsidRPr="00CD76EA" w:rsidRDefault="005356E8" w:rsidP="00EA34DB">
            <w:pPr>
              <w:pStyle w:val="NoSpacing"/>
              <w:jc w:val="center"/>
              <w:rPr>
                <w:b w:val="0"/>
                <w:vanish/>
                <w:lang w:val="en-US"/>
              </w:rPr>
            </w:pPr>
            <w:r w:rsidRPr="00CD76EA">
              <w:rPr>
                <w:b w:val="0"/>
                <w:vanish/>
                <w:lang w:val="en-US"/>
              </w:rPr>
              <w:t>2019-04-05</w:t>
            </w:r>
          </w:p>
        </w:tc>
        <w:tc>
          <w:tcPr>
            <w:tcW w:w="788" w:type="dxa"/>
            <w:tcBorders>
              <w:left w:val="single" w:sz="4" w:space="0" w:color="auto"/>
              <w:right w:val="single" w:sz="4" w:space="0" w:color="auto"/>
            </w:tcBorders>
          </w:tcPr>
          <w:p w14:paraId="40B8FD7B"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13E131C0"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413E52F7"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13E09E2C"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B9AD3D3" w14:textId="77777777" w:rsidR="00CD76EA" w:rsidRPr="00CD76EA" w:rsidRDefault="00CD76EA" w:rsidP="00EA34DB">
            <w:pPr>
              <w:pStyle w:val="NoSpacing"/>
              <w:jc w:val="center"/>
              <w:rPr>
                <w:b w:val="0"/>
                <w:vanish/>
                <w:lang w:val="en-US"/>
              </w:rPr>
            </w:pPr>
            <w:r w:rsidRPr="00CD76EA">
              <w:rPr>
                <w:b w:val="0"/>
                <w:vanish/>
                <w:lang w:val="en-US"/>
              </w:rPr>
              <w:t>2019</w:t>
            </w:r>
            <w:r>
              <w:rPr>
                <w:b w:val="0"/>
                <w:vanish/>
                <w:lang w:val="en-US"/>
              </w:rPr>
              <w:t>-04-07</w:t>
            </w:r>
          </w:p>
        </w:tc>
        <w:tc>
          <w:tcPr>
            <w:tcW w:w="788" w:type="dxa"/>
            <w:tcBorders>
              <w:left w:val="single" w:sz="4" w:space="0" w:color="auto"/>
              <w:right w:val="single" w:sz="4" w:space="0" w:color="auto"/>
            </w:tcBorders>
          </w:tcPr>
          <w:p w14:paraId="0DBD2D35"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2D7BFEC8"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08E9FECC"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43C427BF"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B20AB18" w14:textId="77777777" w:rsidR="00F11003" w:rsidRPr="00F11003" w:rsidRDefault="00F11003" w:rsidP="00EA34DB">
            <w:pPr>
              <w:pStyle w:val="NoSpacing"/>
              <w:jc w:val="center"/>
              <w:rPr>
                <w:b w:val="0"/>
                <w:bCs w:val="0"/>
                <w:vanish/>
                <w:lang w:val="en-US"/>
              </w:rPr>
            </w:pPr>
            <w:r w:rsidRPr="00F11003">
              <w:rPr>
                <w:b w:val="0"/>
                <w:bCs w:val="0"/>
                <w:vanish/>
                <w:lang w:val="en-US"/>
              </w:rPr>
              <w:t>2019-10-25</w:t>
            </w:r>
          </w:p>
        </w:tc>
        <w:tc>
          <w:tcPr>
            <w:tcW w:w="788" w:type="dxa"/>
            <w:tcBorders>
              <w:left w:val="single" w:sz="4" w:space="0" w:color="auto"/>
              <w:right w:val="single" w:sz="4" w:space="0" w:color="auto"/>
            </w:tcBorders>
          </w:tcPr>
          <w:p w14:paraId="1F507889"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6D2CD7D0"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6C6041AB"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bl>
    <w:p w14:paraId="57359025"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83D92" w14:textId="77777777" w:rsidR="00775A08" w:rsidRDefault="00775A08" w:rsidP="008A2B7E">
      <w:pPr>
        <w:spacing w:after="0" w:line="240" w:lineRule="auto"/>
      </w:pPr>
      <w:r>
        <w:separator/>
      </w:r>
    </w:p>
  </w:endnote>
  <w:endnote w:type="continuationSeparator" w:id="0">
    <w:p w14:paraId="5B6B2396" w14:textId="77777777" w:rsidR="00775A08" w:rsidRDefault="00775A0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3CD38" w14:textId="371B231C"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06CFC405" wp14:editId="6B9FB45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35E189" w14:textId="1005CD11"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2140143807"/>
                              <w:placeholder>
                                <w:docPart w:val="7D912BE1BA4A4B939E9E60EF3C43A49D"/>
                              </w:placeholder>
                            </w:sdtPr>
                            <w:sdtEndPr/>
                            <w:sdtContent>
                              <w:r w:rsidR="00B65A45" w:rsidRPr="00B65A45">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CFC405" id="_x0000_t202" coordsize="21600,21600" o:spt="202" path="m,l,21600r21600,l21600,xe">
              <v:stroke joinstyle="miter"/>
              <v:path gradientshapeok="t" o:connecttype="rect"/>
            </v:shapetype>
            <v:shape id="Text Box 7" o:spid="_x0000_s1031"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C35E189" w14:textId="1005CD11"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2140143807"/>
                        <w:placeholder>
                          <w:docPart w:val="7D912BE1BA4A4B939E9E60EF3C43A49D"/>
                        </w:placeholder>
                      </w:sdtPr>
                      <w:sdtContent>
                        <w:r w:rsidR="00B65A45" w:rsidRPr="00B65A45">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1495136324"/>
        <w:placeholder>
          <w:docPart w:val="16EA9E40C7AD4CB28EA60F3C18835DEF"/>
        </w:placeholder>
        <w:text/>
      </w:sdtPr>
      <w:sdtEndPr/>
      <w:sdtContent>
        <w:r w:rsidR="00B65A45">
          <w:t>1.0</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0BF70" w14:textId="29BCE526"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8D5E36A" wp14:editId="70823EBC">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41B5A9D" w14:textId="071397C8"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64651274"/>
                            </w:sdtPr>
                            <w:sdtEndPr/>
                            <w:sdtContent>
                              <w:r w:rsidR="00B65A45" w:rsidRPr="00B65A45">
                                <w:rPr>
                                  <w:vanish/>
                                  <w:sz w:val="16"/>
                                  <w:szCs w:val="16"/>
                                  <w:lang w:val="en-US"/>
                                </w:rPr>
                                <w:t>2019-10-31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5E36A" id="_x0000_t202" coordsize="21600,21600" o:spt="202" path="m,l,21600r21600,l21600,xe">
              <v:stroke joinstyle="miter"/>
              <v:path gradientshapeok="t" o:connecttype="rect"/>
            </v:shapetype>
            <v:shape id="Text Box 6"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YqKA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XhUGKigCAAAxBAAADgAAAAAAAAAAAAAAAAAuAgAAZHJz&#10;L2Uyb0RvYy54bWxQSwECLQAUAAYACAAAACEALt4KoeIAAAALAQAADwAAAAAAAAAAAAAAAACCBAAA&#10;ZHJzL2Rvd25yZXYueG1sUEsFBgAAAAAEAAQA8wAAAJEFAAAAAA==&#10;" stroked="f">
              <v:textbox>
                <w:txbxContent>
                  <w:p w14:paraId="541B5A9D" w14:textId="071397C8"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64651274"/>
                        <w:placeholder>
                          <w:docPart w:val="D584C8A1508940CC95CF4668AA0AF9CA"/>
                        </w:placeholder>
                      </w:sdtPr>
                      <w:sdtContent>
                        <w:r w:rsidR="00B65A45" w:rsidRPr="00B65A45">
                          <w:rPr>
                            <w:vanish/>
                            <w:sz w:val="16"/>
                            <w:szCs w:val="16"/>
                            <w:lang w:val="en-US"/>
                          </w:rPr>
                          <w:t>2019-10-31</w:t>
                        </w:r>
                      </w:sdtContent>
                    </w:sdt>
                    <w:r w:rsidR="00CD76EA" w:rsidRPr="00CD76EA">
                      <w:rPr>
                        <w:vanish/>
                        <w:sz w:val="16"/>
                        <w:szCs w:val="16"/>
                        <w:lang w:val="en-US"/>
                      </w:rPr>
                      <w:fldChar w:fldCharType="end"/>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83731598"/>
        <w:placeholder>
          <w:docPart w:val="C086EAF9A6BB45768900EDDD1D5F9FD6"/>
        </w:placeholder>
        <w:text/>
      </w:sdtPr>
      <w:sdtEndPr/>
      <w:sdtContent>
        <w:r w:rsidR="00B65A45">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6DA5"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4FAD9B59" wp14:editId="522D7248">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1318EC9" w14:textId="14969DE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158767917"/>
                            </w:sdtPr>
                            <w:sdtEndPr/>
                            <w:sdtContent>
                              <w:r w:rsidR="00B65A45" w:rsidRPr="00B65A45">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D9B59" id="_x0000_t202" coordsize="21600,21600" o:spt="202" path="m,l,21600r21600,l21600,xe">
              <v:stroke joinstyle="miter"/>
              <v:path gradientshapeok="t" o:connecttype="rect"/>
            </v:shapetype>
            <v:shape id="Text Box 8" o:spid="_x0000_s1033"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DexjBwpAgAAMQQAAA4AAAAAAAAAAAAAAAAALgIAAGRy&#10;cy9lMm9Eb2MueG1sUEsBAi0AFAAGAAgAAAAhAIj7LiLiAAAACwEAAA8AAAAAAAAAAAAAAAAAgwQA&#10;AGRycy9kb3ducmV2LnhtbFBLBQYAAAAABAAEAPMAAACSBQAAAAA=&#10;" stroked="f">
              <v:textbox>
                <w:txbxContent>
                  <w:p w14:paraId="41318EC9" w14:textId="14969DE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158767917"/>
                        <w:placeholder>
                          <w:docPart w:val="ACAFC5B68CB34F41AD692BBE2E35FA1A"/>
                        </w:placeholder>
                      </w:sdtPr>
                      <w:sdtContent>
                        <w:r w:rsidR="00B65A45" w:rsidRPr="00B65A45">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63763" w14:textId="77777777" w:rsidR="00775A08" w:rsidRDefault="00775A08" w:rsidP="008A2B7E">
      <w:pPr>
        <w:spacing w:after="0" w:line="240" w:lineRule="auto"/>
      </w:pPr>
      <w:r>
        <w:separator/>
      </w:r>
    </w:p>
  </w:footnote>
  <w:footnote w:type="continuationSeparator" w:id="0">
    <w:p w14:paraId="4076F518" w14:textId="77777777" w:rsidR="00775A08" w:rsidRDefault="00775A0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949D" w14:textId="1CD60A43"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2080709917"/>
        <w:placeholder>
          <w:docPart w:val="89D604182951468A96019EEAC668C256"/>
        </w:placeholder>
        <w:text/>
      </w:sdtPr>
      <w:sdtEndPr/>
      <w:sdtContent>
        <w:r w:rsidR="00B65A45">
          <w:t>Game-PC</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268422543"/>
        <w:placeholder>
          <w:docPart w:val="33BA111F7D7C45929C9A6587D2F8BB4A"/>
        </w:placeholder>
        <w:text/>
      </w:sdtPr>
      <w:sdtEndPr/>
      <w:sdtContent>
        <w:r w:rsidR="00B65A45">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2AEB"/>
    <w:multiLevelType w:val="hybridMultilevel"/>
    <w:tmpl w:val="76481C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1BD6806"/>
    <w:multiLevelType w:val="hybridMultilevel"/>
    <w:tmpl w:val="EF08AD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45"/>
    <w:rsid w:val="000162B6"/>
    <w:rsid w:val="000170CE"/>
    <w:rsid w:val="00017150"/>
    <w:rsid w:val="0004495B"/>
    <w:rsid w:val="000534B2"/>
    <w:rsid w:val="00054F7C"/>
    <w:rsid w:val="000F6B51"/>
    <w:rsid w:val="0010454A"/>
    <w:rsid w:val="0010588C"/>
    <w:rsid w:val="00120F30"/>
    <w:rsid w:val="0012351B"/>
    <w:rsid w:val="001502A4"/>
    <w:rsid w:val="0015692D"/>
    <w:rsid w:val="001A79BC"/>
    <w:rsid w:val="001C5E44"/>
    <w:rsid w:val="001E45D8"/>
    <w:rsid w:val="00276174"/>
    <w:rsid w:val="00287F7B"/>
    <w:rsid w:val="002C6CA9"/>
    <w:rsid w:val="0033227A"/>
    <w:rsid w:val="003650D6"/>
    <w:rsid w:val="0038155D"/>
    <w:rsid w:val="00382452"/>
    <w:rsid w:val="003A2EE7"/>
    <w:rsid w:val="003D0335"/>
    <w:rsid w:val="003D3BB6"/>
    <w:rsid w:val="003D74EA"/>
    <w:rsid w:val="003E1D29"/>
    <w:rsid w:val="003E69F1"/>
    <w:rsid w:val="00436361"/>
    <w:rsid w:val="00441189"/>
    <w:rsid w:val="00453A11"/>
    <w:rsid w:val="004553E4"/>
    <w:rsid w:val="00464DA2"/>
    <w:rsid w:val="0046597C"/>
    <w:rsid w:val="004669F7"/>
    <w:rsid w:val="00467C2A"/>
    <w:rsid w:val="00491D11"/>
    <w:rsid w:val="004D286D"/>
    <w:rsid w:val="004E1BED"/>
    <w:rsid w:val="00526937"/>
    <w:rsid w:val="00530F5B"/>
    <w:rsid w:val="005356E8"/>
    <w:rsid w:val="00577C71"/>
    <w:rsid w:val="0058383B"/>
    <w:rsid w:val="005A6081"/>
    <w:rsid w:val="005A66D9"/>
    <w:rsid w:val="005D0910"/>
    <w:rsid w:val="005E6BC4"/>
    <w:rsid w:val="006351D7"/>
    <w:rsid w:val="006642D3"/>
    <w:rsid w:val="00664B01"/>
    <w:rsid w:val="006924DE"/>
    <w:rsid w:val="0069447D"/>
    <w:rsid w:val="006A4AEB"/>
    <w:rsid w:val="006D6EE1"/>
    <w:rsid w:val="006F365B"/>
    <w:rsid w:val="00704456"/>
    <w:rsid w:val="0071476C"/>
    <w:rsid w:val="007408C1"/>
    <w:rsid w:val="00741E0E"/>
    <w:rsid w:val="007620EE"/>
    <w:rsid w:val="0076561E"/>
    <w:rsid w:val="007657B8"/>
    <w:rsid w:val="00767FF1"/>
    <w:rsid w:val="007739E7"/>
    <w:rsid w:val="00775A08"/>
    <w:rsid w:val="007A121B"/>
    <w:rsid w:val="007C1CE4"/>
    <w:rsid w:val="007F4FA8"/>
    <w:rsid w:val="00834483"/>
    <w:rsid w:val="008478EC"/>
    <w:rsid w:val="0085287A"/>
    <w:rsid w:val="00852F4C"/>
    <w:rsid w:val="008567DA"/>
    <w:rsid w:val="008867D3"/>
    <w:rsid w:val="00887BB0"/>
    <w:rsid w:val="00896809"/>
    <w:rsid w:val="008A2B7E"/>
    <w:rsid w:val="008A796A"/>
    <w:rsid w:val="008D71BC"/>
    <w:rsid w:val="009059A5"/>
    <w:rsid w:val="00907F82"/>
    <w:rsid w:val="0091614F"/>
    <w:rsid w:val="00920E32"/>
    <w:rsid w:val="00925984"/>
    <w:rsid w:val="00931345"/>
    <w:rsid w:val="0093389B"/>
    <w:rsid w:val="009500EE"/>
    <w:rsid w:val="00957061"/>
    <w:rsid w:val="009737B0"/>
    <w:rsid w:val="00975127"/>
    <w:rsid w:val="00996DDF"/>
    <w:rsid w:val="009B011E"/>
    <w:rsid w:val="009E553C"/>
    <w:rsid w:val="009F41A2"/>
    <w:rsid w:val="00A12187"/>
    <w:rsid w:val="00A342D6"/>
    <w:rsid w:val="00A50A4E"/>
    <w:rsid w:val="00A530BD"/>
    <w:rsid w:val="00A67D93"/>
    <w:rsid w:val="00A92DFF"/>
    <w:rsid w:val="00A96680"/>
    <w:rsid w:val="00AB6831"/>
    <w:rsid w:val="00AC0040"/>
    <w:rsid w:val="00AD01ED"/>
    <w:rsid w:val="00AD0A54"/>
    <w:rsid w:val="00AE23A0"/>
    <w:rsid w:val="00AE35A7"/>
    <w:rsid w:val="00AF55D5"/>
    <w:rsid w:val="00B11207"/>
    <w:rsid w:val="00B202A4"/>
    <w:rsid w:val="00B65A45"/>
    <w:rsid w:val="00B66F9E"/>
    <w:rsid w:val="00B843E3"/>
    <w:rsid w:val="00BA3CC7"/>
    <w:rsid w:val="00BB5D6D"/>
    <w:rsid w:val="00BF229A"/>
    <w:rsid w:val="00C11737"/>
    <w:rsid w:val="00C23772"/>
    <w:rsid w:val="00C27281"/>
    <w:rsid w:val="00C54405"/>
    <w:rsid w:val="00C6710D"/>
    <w:rsid w:val="00C73B29"/>
    <w:rsid w:val="00C82853"/>
    <w:rsid w:val="00C852B8"/>
    <w:rsid w:val="00CA7080"/>
    <w:rsid w:val="00CB2DD8"/>
    <w:rsid w:val="00CD31D4"/>
    <w:rsid w:val="00CD76EA"/>
    <w:rsid w:val="00D73541"/>
    <w:rsid w:val="00D84A64"/>
    <w:rsid w:val="00DB2E3B"/>
    <w:rsid w:val="00DC10FC"/>
    <w:rsid w:val="00DC2182"/>
    <w:rsid w:val="00DF4D03"/>
    <w:rsid w:val="00DF5B23"/>
    <w:rsid w:val="00E0464C"/>
    <w:rsid w:val="00E13067"/>
    <w:rsid w:val="00E60B5D"/>
    <w:rsid w:val="00E72841"/>
    <w:rsid w:val="00E7326A"/>
    <w:rsid w:val="00E84A1F"/>
    <w:rsid w:val="00E97244"/>
    <w:rsid w:val="00EA0647"/>
    <w:rsid w:val="00EA34DB"/>
    <w:rsid w:val="00EB12ED"/>
    <w:rsid w:val="00EB4092"/>
    <w:rsid w:val="00EC7DE3"/>
    <w:rsid w:val="00ED3604"/>
    <w:rsid w:val="00EE4CD5"/>
    <w:rsid w:val="00F11003"/>
    <w:rsid w:val="00F327F6"/>
    <w:rsid w:val="00F514E7"/>
    <w:rsid w:val="00F9081C"/>
    <w:rsid w:val="00F9359B"/>
    <w:rsid w:val="00FA340A"/>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3167C"/>
  <w15:chartTrackingRefBased/>
  <w15:docId w15:val="{22A13774-4547-4B3D-8642-E506D59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2?authuser=0" TargetMode="External"/><Relationship Id="rId18" Type="http://schemas.openxmlformats.org/officeDocument/2006/relationships/hyperlink" Target="https://sites.google.com/view/rijnijssel-ao/sjablonen/25187/kerntaak-1-k1/werkproces-1-2?authuser=0"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2?authuser=0"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1136.20808\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942916F27E4FACBCB37F360C683EDD"/>
        <w:category>
          <w:name w:val="General"/>
          <w:gallery w:val="placeholder"/>
        </w:category>
        <w:types>
          <w:type w:val="bbPlcHdr"/>
        </w:types>
        <w:behaviors>
          <w:behavior w:val="content"/>
        </w:behaviors>
        <w:guid w:val="{762456C5-0791-4585-B114-D6106334980D}"/>
      </w:docPartPr>
      <w:docPartBody>
        <w:p w:rsidR="005D345D" w:rsidRDefault="0046372F">
          <w:pPr>
            <w:pStyle w:val="3D942916F27E4FACBCB37F360C683EDD"/>
          </w:pPr>
          <w:r w:rsidRPr="00F16661">
            <w:rPr>
              <w:rStyle w:val="PlaceholderText"/>
            </w:rPr>
            <w:t>Click or tap here to enter text.</w:t>
          </w:r>
        </w:p>
      </w:docPartBody>
    </w:docPart>
    <w:docPart>
      <w:docPartPr>
        <w:name w:val="9C83888AF5334710B1DDED3D9BC25AAF"/>
        <w:category>
          <w:name w:val="General"/>
          <w:gallery w:val="placeholder"/>
        </w:category>
        <w:types>
          <w:type w:val="bbPlcHdr"/>
        </w:types>
        <w:behaviors>
          <w:behavior w:val="content"/>
        </w:behaviors>
        <w:guid w:val="{FD2C0C07-3A92-4933-9901-18564479E6EB}"/>
      </w:docPartPr>
      <w:docPartBody>
        <w:p w:rsidR="005D345D" w:rsidRDefault="0046372F">
          <w:pPr>
            <w:pStyle w:val="9C83888AF5334710B1DDED3D9BC25AAF"/>
          </w:pPr>
          <w:r w:rsidRPr="0093389B">
            <w:rPr>
              <w:rStyle w:val="PlaceholderText"/>
              <w:lang w:val="en-US"/>
            </w:rPr>
            <w:t>Click or tap here to enter text.</w:t>
          </w:r>
        </w:p>
      </w:docPartBody>
    </w:docPart>
    <w:docPart>
      <w:docPartPr>
        <w:name w:val="2EBB4741AD7D4B2C97321E9915605B17"/>
        <w:category>
          <w:name w:val="General"/>
          <w:gallery w:val="placeholder"/>
        </w:category>
        <w:types>
          <w:type w:val="bbPlcHdr"/>
        </w:types>
        <w:behaviors>
          <w:behavior w:val="content"/>
        </w:behaviors>
        <w:guid w:val="{5D260262-019F-4475-A2E9-6B69B22CE8A1}"/>
      </w:docPartPr>
      <w:docPartBody>
        <w:p w:rsidR="005D345D" w:rsidRDefault="0046372F">
          <w:pPr>
            <w:pStyle w:val="2EBB4741AD7D4B2C97321E9915605B17"/>
          </w:pPr>
          <w:r w:rsidRPr="0093389B">
            <w:rPr>
              <w:rStyle w:val="PlaceholderText"/>
              <w:lang w:val="en-US"/>
            </w:rPr>
            <w:t>Click or tap here to enter text.</w:t>
          </w:r>
        </w:p>
      </w:docPartBody>
    </w:docPart>
    <w:docPart>
      <w:docPartPr>
        <w:name w:val="497074B3CFA74DCD8DAC4769560D8638"/>
        <w:category>
          <w:name w:val="General"/>
          <w:gallery w:val="placeholder"/>
        </w:category>
        <w:types>
          <w:type w:val="bbPlcHdr"/>
        </w:types>
        <w:behaviors>
          <w:behavior w:val="content"/>
        </w:behaviors>
        <w:guid w:val="{0A1E1D4B-DD56-412D-8EFE-48492BFA49CB}"/>
      </w:docPartPr>
      <w:docPartBody>
        <w:p w:rsidR="005D345D" w:rsidRDefault="0046372F">
          <w:pPr>
            <w:pStyle w:val="497074B3CFA74DCD8DAC4769560D8638"/>
          </w:pPr>
          <w:r w:rsidRPr="0093389B">
            <w:rPr>
              <w:rStyle w:val="PlaceholderText"/>
              <w:lang w:val="en-US"/>
            </w:rPr>
            <w:t>Click or tap here to enter text.</w:t>
          </w:r>
        </w:p>
      </w:docPartBody>
    </w:docPart>
    <w:docPart>
      <w:docPartPr>
        <w:name w:val="2ACB9AE55E02476F8131CAE0FF68306A"/>
        <w:category>
          <w:name w:val="General"/>
          <w:gallery w:val="placeholder"/>
        </w:category>
        <w:types>
          <w:type w:val="bbPlcHdr"/>
        </w:types>
        <w:behaviors>
          <w:behavior w:val="content"/>
        </w:behaviors>
        <w:guid w:val="{BCF6BD0C-36C4-41AE-8DFA-8A29AB938190}"/>
      </w:docPartPr>
      <w:docPartBody>
        <w:p w:rsidR="005D345D" w:rsidRDefault="0046372F">
          <w:pPr>
            <w:pStyle w:val="2ACB9AE55E02476F8131CAE0FF68306A"/>
          </w:pPr>
          <w:r w:rsidRPr="0093389B">
            <w:rPr>
              <w:rStyle w:val="PlaceholderText"/>
              <w:lang w:val="en-US"/>
            </w:rPr>
            <w:t>Click or tap here to enter text.</w:t>
          </w:r>
        </w:p>
      </w:docPartBody>
    </w:docPart>
    <w:docPart>
      <w:docPartPr>
        <w:name w:val="D058E0A3674A4055B61D049D2199D1FD"/>
        <w:category>
          <w:name w:val="General"/>
          <w:gallery w:val="placeholder"/>
        </w:category>
        <w:types>
          <w:type w:val="bbPlcHdr"/>
        </w:types>
        <w:behaviors>
          <w:behavior w:val="content"/>
        </w:behaviors>
        <w:guid w:val="{FB1B931E-AE37-4D63-9E50-FA426003BF12}"/>
      </w:docPartPr>
      <w:docPartBody>
        <w:p w:rsidR="005D345D" w:rsidRDefault="0046372F">
          <w:pPr>
            <w:pStyle w:val="D058E0A3674A4055B61D049D2199D1FD"/>
          </w:pPr>
          <w:r w:rsidRPr="00570CA5">
            <w:rPr>
              <w:rStyle w:val="PlaceholderText"/>
            </w:rPr>
            <w:t>Click or tap here to enter text.</w:t>
          </w:r>
        </w:p>
      </w:docPartBody>
    </w:docPart>
    <w:docPart>
      <w:docPartPr>
        <w:name w:val="89D604182951468A96019EEAC668C256"/>
        <w:category>
          <w:name w:val="General"/>
          <w:gallery w:val="placeholder"/>
        </w:category>
        <w:types>
          <w:type w:val="bbPlcHdr"/>
        </w:types>
        <w:behaviors>
          <w:behavior w:val="content"/>
        </w:behaviors>
        <w:guid w:val="{7A58965A-3FCF-4D21-A96D-27E4FEFDC089}"/>
      </w:docPartPr>
      <w:docPartBody>
        <w:p w:rsidR="005D345D" w:rsidRDefault="00A67517" w:rsidP="00A67517">
          <w:pPr>
            <w:pStyle w:val="89D604182951468A96019EEAC668C256"/>
          </w:pPr>
          <w:r w:rsidRPr="0093389B">
            <w:rPr>
              <w:rStyle w:val="PlaceholderText"/>
              <w:lang w:val="en-US"/>
            </w:rPr>
            <w:t>Click or tap here to enter text.</w:t>
          </w:r>
        </w:p>
      </w:docPartBody>
    </w:docPart>
    <w:docPart>
      <w:docPartPr>
        <w:name w:val="33BA111F7D7C45929C9A6587D2F8BB4A"/>
        <w:category>
          <w:name w:val="General"/>
          <w:gallery w:val="placeholder"/>
        </w:category>
        <w:types>
          <w:type w:val="bbPlcHdr"/>
        </w:types>
        <w:behaviors>
          <w:behavior w:val="content"/>
        </w:behaviors>
        <w:guid w:val="{488744BB-3A8F-4921-A132-7A0B7C92277F}"/>
      </w:docPartPr>
      <w:docPartBody>
        <w:p w:rsidR="005D345D" w:rsidRDefault="00A67517" w:rsidP="00A67517">
          <w:pPr>
            <w:pStyle w:val="33BA111F7D7C45929C9A6587D2F8BB4A"/>
          </w:pPr>
          <w:r w:rsidRPr="0093389B">
            <w:rPr>
              <w:rStyle w:val="PlaceholderText"/>
              <w:lang w:val="en-US"/>
            </w:rPr>
            <w:t>Click or tap here to enter text.</w:t>
          </w:r>
        </w:p>
      </w:docPartBody>
    </w:docPart>
    <w:docPart>
      <w:docPartPr>
        <w:name w:val="16EA9E40C7AD4CB28EA60F3C18835DEF"/>
        <w:category>
          <w:name w:val="General"/>
          <w:gallery w:val="placeholder"/>
        </w:category>
        <w:types>
          <w:type w:val="bbPlcHdr"/>
        </w:types>
        <w:behaviors>
          <w:behavior w:val="content"/>
        </w:behaviors>
        <w:guid w:val="{42C09788-B2C5-4A80-92E3-F45611CB9316}"/>
      </w:docPartPr>
      <w:docPartBody>
        <w:p w:rsidR="005D345D" w:rsidRDefault="00A67517" w:rsidP="00A67517">
          <w:pPr>
            <w:pStyle w:val="16EA9E40C7AD4CB28EA60F3C18835DEF"/>
          </w:pPr>
          <w:r w:rsidRPr="0093389B">
            <w:rPr>
              <w:rStyle w:val="PlaceholderText"/>
              <w:lang w:val="en-US"/>
            </w:rPr>
            <w:t>Click or tap here to enter text.</w:t>
          </w:r>
        </w:p>
      </w:docPartBody>
    </w:docPart>
    <w:docPart>
      <w:docPartPr>
        <w:name w:val="C086EAF9A6BB45768900EDDD1D5F9FD6"/>
        <w:category>
          <w:name w:val="General"/>
          <w:gallery w:val="placeholder"/>
        </w:category>
        <w:types>
          <w:type w:val="bbPlcHdr"/>
        </w:types>
        <w:behaviors>
          <w:behavior w:val="content"/>
        </w:behaviors>
        <w:guid w:val="{619D39D8-2C1E-431E-881A-5E64641EC3BD}"/>
      </w:docPartPr>
      <w:docPartBody>
        <w:p w:rsidR="005D345D" w:rsidRDefault="00A67517" w:rsidP="00A67517">
          <w:pPr>
            <w:pStyle w:val="C086EAF9A6BB45768900EDDD1D5F9FD6"/>
          </w:pPr>
          <w:r w:rsidRPr="0093389B">
            <w:rPr>
              <w:rStyle w:val="PlaceholderText"/>
              <w:lang w:val="en-US"/>
            </w:rPr>
            <w:t>Click or tap here to enter text.</w:t>
          </w:r>
        </w:p>
      </w:docPartBody>
    </w:docPart>
    <w:docPart>
      <w:docPartPr>
        <w:name w:val="7D912BE1BA4A4B939E9E60EF3C43A49D"/>
        <w:category>
          <w:name w:val="General"/>
          <w:gallery w:val="placeholder"/>
        </w:category>
        <w:types>
          <w:type w:val="bbPlcHdr"/>
        </w:types>
        <w:behaviors>
          <w:behavior w:val="content"/>
        </w:behaviors>
        <w:guid w:val="{19EAC4C0-9276-4CAE-A221-08D22ADDA16D}"/>
      </w:docPartPr>
      <w:docPartBody>
        <w:p w:rsidR="005D345D" w:rsidRDefault="00A67517" w:rsidP="00A67517">
          <w:pPr>
            <w:pStyle w:val="7D912BE1BA4A4B939E9E60EF3C43A49D"/>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17"/>
    <w:rsid w:val="0046372F"/>
    <w:rsid w:val="005D345D"/>
    <w:rsid w:val="00A67517"/>
    <w:rsid w:val="00D670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17"/>
    <w:rPr>
      <w:color w:val="808080"/>
    </w:rPr>
  </w:style>
  <w:style w:type="paragraph" w:customStyle="1" w:styleId="3D942916F27E4FACBCB37F360C683EDD">
    <w:name w:val="3D942916F27E4FACBCB37F360C683EDD"/>
  </w:style>
  <w:style w:type="paragraph" w:customStyle="1" w:styleId="9C83888AF5334710B1DDED3D9BC25AAF">
    <w:name w:val="9C83888AF5334710B1DDED3D9BC25AAF"/>
  </w:style>
  <w:style w:type="paragraph" w:customStyle="1" w:styleId="2EBB4741AD7D4B2C97321E9915605B17">
    <w:name w:val="2EBB4741AD7D4B2C97321E9915605B17"/>
  </w:style>
  <w:style w:type="paragraph" w:customStyle="1" w:styleId="497074B3CFA74DCD8DAC4769560D8638">
    <w:name w:val="497074B3CFA74DCD8DAC4769560D8638"/>
  </w:style>
  <w:style w:type="paragraph" w:customStyle="1" w:styleId="2ACB9AE55E02476F8131CAE0FF68306A">
    <w:name w:val="2ACB9AE55E02476F8131CAE0FF68306A"/>
  </w:style>
  <w:style w:type="paragraph" w:customStyle="1" w:styleId="D058E0A3674A4055B61D049D2199D1FD">
    <w:name w:val="D058E0A3674A4055B61D049D2199D1FD"/>
  </w:style>
  <w:style w:type="paragraph" w:customStyle="1" w:styleId="925318C686294DA8A3EE1EA49B14490F">
    <w:name w:val="925318C686294DA8A3EE1EA49B14490F"/>
  </w:style>
  <w:style w:type="paragraph" w:customStyle="1" w:styleId="59B0EA19670547AB8A1EE1ED721D5ADA">
    <w:name w:val="59B0EA19670547AB8A1EE1ED721D5ADA"/>
    <w:rsid w:val="00A67517"/>
  </w:style>
  <w:style w:type="paragraph" w:customStyle="1" w:styleId="794E7E8A7298405BBE75886186CEBBD5">
    <w:name w:val="794E7E8A7298405BBE75886186CEBBD5"/>
    <w:rsid w:val="00A67517"/>
  </w:style>
  <w:style w:type="paragraph" w:customStyle="1" w:styleId="34C4205D529A4A6189271E84585A88FC">
    <w:name w:val="34C4205D529A4A6189271E84585A88FC"/>
    <w:rsid w:val="00A67517"/>
  </w:style>
  <w:style w:type="paragraph" w:customStyle="1" w:styleId="BF894525714A4DFD949EC4BC3484316C">
    <w:name w:val="BF894525714A4DFD949EC4BC3484316C"/>
    <w:rsid w:val="00A67517"/>
  </w:style>
  <w:style w:type="paragraph" w:customStyle="1" w:styleId="6E94C65F3F7348849A03EE30FEA31A13">
    <w:name w:val="6E94C65F3F7348849A03EE30FEA31A13"/>
    <w:rsid w:val="00A67517"/>
  </w:style>
  <w:style w:type="paragraph" w:customStyle="1" w:styleId="BEBA407432C54FB9946B1881BCCF8BEC">
    <w:name w:val="BEBA407432C54FB9946B1881BCCF8BEC"/>
    <w:rsid w:val="00A67517"/>
  </w:style>
  <w:style w:type="paragraph" w:customStyle="1" w:styleId="E5D21316098643C5BF03BE383107B20C">
    <w:name w:val="E5D21316098643C5BF03BE383107B20C"/>
    <w:rsid w:val="00A67517"/>
  </w:style>
  <w:style w:type="paragraph" w:customStyle="1" w:styleId="89D604182951468A96019EEAC668C256">
    <w:name w:val="89D604182951468A96019EEAC668C256"/>
    <w:rsid w:val="00A67517"/>
  </w:style>
  <w:style w:type="paragraph" w:customStyle="1" w:styleId="33BA111F7D7C45929C9A6587D2F8BB4A">
    <w:name w:val="33BA111F7D7C45929C9A6587D2F8BB4A"/>
    <w:rsid w:val="00A67517"/>
  </w:style>
  <w:style w:type="paragraph" w:customStyle="1" w:styleId="16EA9E40C7AD4CB28EA60F3C18835DEF">
    <w:name w:val="16EA9E40C7AD4CB28EA60F3C18835DEF"/>
    <w:rsid w:val="00A67517"/>
  </w:style>
  <w:style w:type="paragraph" w:customStyle="1" w:styleId="C086EAF9A6BB45768900EDDD1D5F9FD6">
    <w:name w:val="C086EAF9A6BB45768900EDDD1D5F9FD6"/>
    <w:rsid w:val="00A67517"/>
  </w:style>
  <w:style w:type="paragraph" w:customStyle="1" w:styleId="7D912BE1BA4A4B939E9E60EF3C43A49D">
    <w:name w:val="7D912BE1BA4A4B939E9E60EF3C43A49D"/>
    <w:rsid w:val="00A67517"/>
  </w:style>
  <w:style w:type="paragraph" w:customStyle="1" w:styleId="D584C8A1508940CC95CF4668AA0AF9CA">
    <w:name w:val="D584C8A1508940CC95CF4668AA0AF9CA"/>
    <w:rsid w:val="00A67517"/>
  </w:style>
  <w:style w:type="paragraph" w:customStyle="1" w:styleId="ACAFC5B68CB34F41AD692BBE2E35FA1A">
    <w:name w:val="ACAFC5B68CB34F41AD692BBE2E35FA1A"/>
    <w:rsid w:val="00A67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02A582E8-25F7-40B5-9A65-1CE56A7948C7}">
  <ds:schemaRefs>
    <ds:schemaRef ds:uri="http://schemas.openxmlformats.org/officeDocument/2006/bibliography"/>
  </ds:schemaRefs>
</ds:datastoreItem>
</file>

<file path=customXml/itemProps3.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0</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4</cp:revision>
  <cp:lastPrinted>2018-09-01T10:46:00Z</cp:lastPrinted>
  <dcterms:created xsi:type="dcterms:W3CDTF">2020-09-01T07:29:00Z</dcterms:created>
  <dcterms:modified xsi:type="dcterms:W3CDTF">2020-09-01T09:54:00Z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